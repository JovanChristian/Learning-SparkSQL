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D726B" w14:textId="4C8363C0" w:rsidR="005F02D9" w:rsidRPr="00DE5055" w:rsidRDefault="005F02D9" w:rsidP="005F02D9">
      <w:pPr>
        <w:rPr>
          <w:b/>
          <w:lang w:val="id-ID"/>
        </w:rPr>
      </w:pPr>
      <w:r w:rsidRPr="00DE5055">
        <w:rPr>
          <w:b/>
          <w:lang w:val="id-ID"/>
        </w:rPr>
        <w:t>Soal</w:t>
      </w:r>
    </w:p>
    <w:p w14:paraId="5F5B6AD4" w14:textId="77777777" w:rsidR="005F02D9" w:rsidRDefault="00BB21A1" w:rsidP="005F02D9">
      <w:pPr>
        <w:rPr>
          <w:i/>
          <w:sz w:val="20"/>
          <w:szCs w:val="20"/>
        </w:rPr>
      </w:pPr>
      <w:r w:rsidRPr="00DE5055">
        <w:rPr>
          <w:i/>
          <w:sz w:val="20"/>
          <w:szCs w:val="20"/>
          <w:lang w:val="id-ID"/>
        </w:rPr>
        <w:t>Case</w:t>
      </w:r>
    </w:p>
    <w:p w14:paraId="21BACC22" w14:textId="761B852D" w:rsidR="00295315" w:rsidRPr="003D3B9D" w:rsidRDefault="00541A39" w:rsidP="00295315">
      <w:pPr>
        <w:spacing w:before="240" w:after="240" w:line="360" w:lineRule="auto"/>
        <w:jc w:val="center"/>
        <w:rPr>
          <w:b/>
          <w:sz w:val="28"/>
        </w:rPr>
      </w:pPr>
      <w:r>
        <w:rPr>
          <w:b/>
          <w:sz w:val="28"/>
        </w:rPr>
        <w:t>Bookstore</w:t>
      </w:r>
    </w:p>
    <w:p w14:paraId="06A1C232" w14:textId="07F47261" w:rsidR="008D7CCD" w:rsidRPr="00541A39" w:rsidRDefault="00541A39" w:rsidP="008D7CCD">
      <w:pPr>
        <w:spacing w:after="240" w:line="360" w:lineRule="auto"/>
        <w:ind w:firstLine="720"/>
        <w:jc w:val="both"/>
        <w:rPr>
          <w:bCs/>
        </w:rPr>
      </w:pPr>
      <w:r>
        <w:rPr>
          <w:b/>
        </w:rPr>
        <w:t xml:space="preserve">Bookstore </w:t>
      </w:r>
      <w:r>
        <w:rPr>
          <w:bCs/>
        </w:rPr>
        <w:t>is a simple bookstore. It just a bookstore that has some data with ERD below:</w:t>
      </w:r>
    </w:p>
    <w:p w14:paraId="3CB236D7" w14:textId="2FFCFAE2" w:rsidR="00295315" w:rsidRPr="008D7CCD" w:rsidRDefault="00EE11A0" w:rsidP="008D7CCD">
      <w:pPr>
        <w:spacing w:line="360" w:lineRule="auto"/>
        <w:jc w:val="center"/>
        <w:rPr>
          <w:bCs/>
        </w:rPr>
      </w:pPr>
      <w:r>
        <w:rPr>
          <w:bCs/>
          <w:noProof/>
        </w:rPr>
        <w:drawing>
          <wp:inline distT="0" distB="0" distL="0" distR="0" wp14:anchorId="6B7B427B" wp14:editId="69DF20DF">
            <wp:extent cx="5267325" cy="4324350"/>
            <wp:effectExtent l="0" t="0" r="9525" b="0"/>
            <wp:docPr id="5544080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F29C2" w14:textId="15EB9231" w:rsidR="00A85FC7" w:rsidRPr="00B50D60" w:rsidRDefault="00295315" w:rsidP="00DB3E32">
      <w:pPr>
        <w:pStyle w:val="Caption"/>
        <w:jc w:val="center"/>
        <w:rPr>
          <w:b/>
          <w:bCs/>
          <w:color w:val="000000" w:themeColor="text1"/>
        </w:rPr>
      </w:pPr>
      <w:r w:rsidRPr="00413844">
        <w:rPr>
          <w:b/>
          <w:bCs/>
          <w:color w:val="000000" w:themeColor="text1"/>
        </w:rPr>
        <w:t xml:space="preserve">Figure </w:t>
      </w:r>
      <w:r w:rsidRPr="00413844">
        <w:rPr>
          <w:b/>
          <w:bCs/>
          <w:color w:val="000000" w:themeColor="text1"/>
        </w:rPr>
        <w:fldChar w:fldCharType="begin"/>
      </w:r>
      <w:r w:rsidRPr="00413844">
        <w:rPr>
          <w:b/>
          <w:bCs/>
          <w:color w:val="000000" w:themeColor="text1"/>
        </w:rPr>
        <w:instrText xml:space="preserve"> SEQ Figure \* ARABIC </w:instrText>
      </w:r>
      <w:r w:rsidRPr="00413844">
        <w:rPr>
          <w:b/>
          <w:bCs/>
          <w:color w:val="000000" w:themeColor="text1"/>
        </w:rPr>
        <w:fldChar w:fldCharType="separate"/>
      </w:r>
      <w:r>
        <w:rPr>
          <w:b/>
          <w:bCs/>
          <w:noProof/>
          <w:color w:val="000000" w:themeColor="text1"/>
        </w:rPr>
        <w:t>1</w:t>
      </w:r>
      <w:r w:rsidRPr="00413844">
        <w:rPr>
          <w:b/>
          <w:bCs/>
          <w:color w:val="000000" w:themeColor="text1"/>
        </w:rPr>
        <w:fldChar w:fldCharType="end"/>
      </w:r>
      <w:r w:rsidRPr="00413844">
        <w:rPr>
          <w:b/>
          <w:bCs/>
          <w:color w:val="000000" w:themeColor="text1"/>
        </w:rPr>
        <w:t xml:space="preserve">. </w:t>
      </w:r>
      <w:r w:rsidR="00541A39">
        <w:rPr>
          <w:b/>
          <w:bCs/>
          <w:color w:val="000000" w:themeColor="text1"/>
        </w:rPr>
        <w:t>Bookstore</w:t>
      </w:r>
      <w:r w:rsidR="004E3459">
        <w:rPr>
          <w:b/>
          <w:bCs/>
          <w:color w:val="000000" w:themeColor="text1"/>
        </w:rPr>
        <w:t xml:space="preserve"> </w:t>
      </w:r>
      <w:r w:rsidRPr="00413844">
        <w:rPr>
          <w:b/>
          <w:bCs/>
          <w:color w:val="000000" w:themeColor="text1"/>
        </w:rPr>
        <w:t>ERD</w:t>
      </w:r>
    </w:p>
    <w:p w14:paraId="2559232A" w14:textId="77777777" w:rsidR="00B50D60" w:rsidRDefault="00B50D60" w:rsidP="00DB3E32"/>
    <w:p w14:paraId="5CA68953" w14:textId="11592E7D" w:rsidR="00295315" w:rsidRDefault="00295315" w:rsidP="00541A39">
      <w:pPr>
        <w:spacing w:line="360" w:lineRule="auto"/>
        <w:jc w:val="both"/>
      </w:pPr>
      <w:r w:rsidRPr="006F36D7">
        <w:t>Below is the task you must do</w:t>
      </w:r>
      <w:r>
        <w:t xml:space="preserve"> to analyze the data</w:t>
      </w:r>
      <w:r w:rsidRPr="006F36D7">
        <w:t>:</w:t>
      </w:r>
    </w:p>
    <w:p w14:paraId="7BEF186E" w14:textId="77777777" w:rsidR="00295315" w:rsidRPr="00C50867" w:rsidRDefault="00295315" w:rsidP="009077B6">
      <w:pPr>
        <w:pStyle w:val="ListParagraph"/>
        <w:numPr>
          <w:ilvl w:val="0"/>
          <w:numId w:val="14"/>
        </w:numPr>
        <w:spacing w:line="360" w:lineRule="auto"/>
        <w:ind w:left="426" w:hanging="426"/>
        <w:jc w:val="both"/>
        <w:rPr>
          <w:b/>
        </w:rPr>
      </w:pPr>
      <w:r w:rsidRPr="00C50867">
        <w:rPr>
          <w:b/>
        </w:rPr>
        <w:t>Load Data</w:t>
      </w:r>
      <w:r>
        <w:rPr>
          <w:b/>
        </w:rPr>
        <w:t xml:space="preserve"> from CSV to Spark</w:t>
      </w:r>
    </w:p>
    <w:p w14:paraId="3FC392D0" w14:textId="49A093EF" w:rsidR="00927415" w:rsidRDefault="00295315" w:rsidP="009077B6">
      <w:pPr>
        <w:pStyle w:val="ListParagraph"/>
        <w:spacing w:after="240" w:line="360" w:lineRule="auto"/>
        <w:ind w:left="426"/>
        <w:jc w:val="both"/>
        <w:rPr>
          <w:bCs/>
        </w:rPr>
      </w:pPr>
      <w:r>
        <w:rPr>
          <w:bCs/>
        </w:rPr>
        <w:t xml:space="preserve">Using </w:t>
      </w:r>
      <w:proofErr w:type="spellStart"/>
      <w:r>
        <w:rPr>
          <w:b/>
        </w:rPr>
        <w:t>SparkSession</w:t>
      </w:r>
      <w:proofErr w:type="spellEnd"/>
      <w:r>
        <w:rPr>
          <w:bCs/>
        </w:rPr>
        <w:t xml:space="preserve">, </w:t>
      </w:r>
      <w:r w:rsidRPr="002C3DA2">
        <w:rPr>
          <w:b/>
        </w:rPr>
        <w:t>read</w:t>
      </w:r>
      <w:r>
        <w:rPr>
          <w:bCs/>
        </w:rPr>
        <w:t xml:space="preserve"> the following </w:t>
      </w:r>
      <w:r w:rsidR="00FD3A4A" w:rsidRPr="00FD3A4A">
        <w:rPr>
          <w:b/>
        </w:rPr>
        <w:t>CSV</w:t>
      </w:r>
      <w:r w:rsidR="00DF3203" w:rsidRPr="00FD3A4A">
        <w:rPr>
          <w:b/>
        </w:rPr>
        <w:t xml:space="preserve"> </w:t>
      </w:r>
      <w:r w:rsidR="00B924BC" w:rsidRPr="00FD3A4A">
        <w:rPr>
          <w:b/>
        </w:rPr>
        <w:t>files</w:t>
      </w:r>
      <w:r w:rsidR="00DF3203">
        <w:rPr>
          <w:bCs/>
        </w:rPr>
        <w:t xml:space="preserve"> that ha</w:t>
      </w:r>
      <w:r w:rsidR="00FD3A4A">
        <w:rPr>
          <w:bCs/>
        </w:rPr>
        <w:t>ve</w:t>
      </w:r>
      <w:r w:rsidR="00DF3203">
        <w:rPr>
          <w:bCs/>
        </w:rPr>
        <w:t xml:space="preserve"> been given</w:t>
      </w:r>
      <w:r w:rsidR="00FD3A4A">
        <w:rPr>
          <w:bCs/>
        </w:rPr>
        <w:t xml:space="preserve"> </w:t>
      </w:r>
    </w:p>
    <w:p w14:paraId="6071D197" w14:textId="77777777" w:rsidR="00687E27" w:rsidRPr="00A85FC7" w:rsidRDefault="00687E27" w:rsidP="009077B6">
      <w:pPr>
        <w:pStyle w:val="ListParagraph"/>
        <w:spacing w:after="240"/>
        <w:ind w:left="426"/>
        <w:jc w:val="both"/>
        <w:rPr>
          <w:bCs/>
        </w:rPr>
      </w:pPr>
    </w:p>
    <w:p w14:paraId="2DD629FD" w14:textId="77777777" w:rsidR="00541A39" w:rsidRDefault="00541A39">
      <w:pPr>
        <w:rPr>
          <w:b/>
          <w:bCs/>
        </w:rPr>
      </w:pPr>
      <w:r>
        <w:rPr>
          <w:b/>
          <w:bCs/>
        </w:rPr>
        <w:br w:type="page"/>
      </w:r>
    </w:p>
    <w:p w14:paraId="0EC2F688" w14:textId="7BDECFC8" w:rsidR="00295315" w:rsidRPr="00467976" w:rsidRDefault="00295315" w:rsidP="009077B6">
      <w:pPr>
        <w:pStyle w:val="ListParagraph"/>
        <w:numPr>
          <w:ilvl w:val="0"/>
          <w:numId w:val="14"/>
        </w:numPr>
        <w:spacing w:before="240" w:line="360" w:lineRule="auto"/>
        <w:ind w:left="426" w:hanging="426"/>
        <w:jc w:val="both"/>
      </w:pPr>
      <w:r>
        <w:rPr>
          <w:b/>
          <w:bCs/>
        </w:rPr>
        <w:lastRenderedPageBreak/>
        <w:t>Query Analysis and Visualization</w:t>
      </w:r>
    </w:p>
    <w:p w14:paraId="527CA83A" w14:textId="395F6789" w:rsidR="00B50D60" w:rsidRDefault="00295315" w:rsidP="00B50D60">
      <w:pPr>
        <w:pStyle w:val="ListParagraph"/>
        <w:spacing w:after="240" w:line="360" w:lineRule="auto"/>
        <w:ind w:left="426"/>
        <w:jc w:val="both"/>
      </w:pPr>
      <w:r>
        <w:t>Y</w:t>
      </w:r>
      <w:r w:rsidRPr="00406C39">
        <w:t xml:space="preserve">ou </w:t>
      </w:r>
      <w:r>
        <w:t>are asked t</w:t>
      </w:r>
      <w:r w:rsidRPr="00406C39">
        <w:t xml:space="preserve">o gain some sales insight </w:t>
      </w:r>
      <w:r>
        <w:t>about the data. B</w:t>
      </w:r>
      <w:r w:rsidRPr="00406C39">
        <w:t xml:space="preserve">elow are some statements you need to </w:t>
      </w:r>
      <w:r>
        <w:t xml:space="preserve">answer. Use </w:t>
      </w:r>
      <w:proofErr w:type="spellStart"/>
      <w:r w:rsidRPr="00C531E3">
        <w:rPr>
          <w:b/>
          <w:bCs/>
        </w:rPr>
        <w:t>SparkSQL</w:t>
      </w:r>
      <w:proofErr w:type="spellEnd"/>
      <w:r>
        <w:t xml:space="preserve"> to answer the question and </w:t>
      </w:r>
      <w:r w:rsidR="00551D79">
        <w:t xml:space="preserve">the </w:t>
      </w:r>
      <w:proofErr w:type="spellStart"/>
      <w:r>
        <w:rPr>
          <w:b/>
          <w:bCs/>
        </w:rPr>
        <w:t>pyplot</w:t>
      </w:r>
      <w:proofErr w:type="spellEnd"/>
      <w:r>
        <w:rPr>
          <w:b/>
          <w:bCs/>
        </w:rPr>
        <w:t xml:space="preserve"> </w:t>
      </w:r>
      <w:r>
        <w:t xml:space="preserve">package to </w:t>
      </w:r>
      <w:r w:rsidRPr="00987576">
        <w:rPr>
          <w:b/>
          <w:bCs/>
        </w:rPr>
        <w:t>visualize</w:t>
      </w:r>
      <w:r>
        <w:t xml:space="preserve"> the answer.</w:t>
      </w:r>
    </w:p>
    <w:p w14:paraId="6F71BE8E" w14:textId="74EC5652" w:rsidR="00295315" w:rsidRDefault="00295315" w:rsidP="008D7CCD">
      <w:pPr>
        <w:pStyle w:val="ListParagraph"/>
        <w:numPr>
          <w:ilvl w:val="0"/>
          <w:numId w:val="15"/>
        </w:numPr>
        <w:spacing w:before="240" w:line="360" w:lineRule="auto"/>
        <w:ind w:left="851" w:hanging="425"/>
        <w:jc w:val="both"/>
      </w:pPr>
      <w:r w:rsidRPr="00FC5A05">
        <w:t xml:space="preserve">Show the </w:t>
      </w:r>
      <w:r w:rsidRPr="00FC5A05">
        <w:rPr>
          <w:b/>
          <w:bCs/>
        </w:rPr>
        <w:t>percentage of</w:t>
      </w:r>
      <w:r w:rsidR="00D91168">
        <w:rPr>
          <w:b/>
          <w:bCs/>
        </w:rPr>
        <w:t xml:space="preserve"> total books </w:t>
      </w:r>
      <w:r w:rsidR="00D91168" w:rsidRPr="00D91168">
        <w:t>with</w:t>
      </w:r>
      <w:r w:rsidR="00D91168">
        <w:rPr>
          <w:b/>
          <w:bCs/>
        </w:rPr>
        <w:t xml:space="preserve"> rating from 5 – 10.</w:t>
      </w:r>
    </w:p>
    <w:p w14:paraId="79A84C5D" w14:textId="74EF417C" w:rsidR="00295315" w:rsidRDefault="00EE11A0" w:rsidP="00295315">
      <w:pPr>
        <w:keepNext/>
        <w:spacing w:line="360" w:lineRule="auto"/>
        <w:jc w:val="center"/>
      </w:pPr>
      <w:r w:rsidRPr="00EE11A0">
        <w:rPr>
          <w:noProof/>
        </w:rPr>
        <w:drawing>
          <wp:inline distT="0" distB="0" distL="0" distR="0" wp14:anchorId="19B0231E" wp14:editId="11438457">
            <wp:extent cx="5534025" cy="2702487"/>
            <wp:effectExtent l="19050" t="19050" r="9525" b="22225"/>
            <wp:docPr id="1828823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8235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0858" cy="27058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867283" w14:textId="0E76BAE7" w:rsidR="00295315" w:rsidRDefault="00295315" w:rsidP="007D6AB6">
      <w:pPr>
        <w:pStyle w:val="Caption"/>
        <w:spacing w:line="360" w:lineRule="auto"/>
        <w:jc w:val="center"/>
        <w:rPr>
          <w:b/>
          <w:bCs/>
          <w:color w:val="auto"/>
        </w:rPr>
      </w:pPr>
      <w:r w:rsidRPr="00794F8F">
        <w:rPr>
          <w:b/>
          <w:bCs/>
          <w:color w:val="auto"/>
        </w:rPr>
        <w:t xml:space="preserve">Figure </w:t>
      </w:r>
      <w:r w:rsidRPr="00794F8F">
        <w:rPr>
          <w:b/>
          <w:bCs/>
          <w:color w:val="auto"/>
        </w:rPr>
        <w:fldChar w:fldCharType="begin"/>
      </w:r>
      <w:r w:rsidRPr="00794F8F">
        <w:rPr>
          <w:b/>
          <w:bCs/>
          <w:color w:val="auto"/>
        </w:rPr>
        <w:instrText xml:space="preserve"> SEQ Figure \* ARABIC </w:instrText>
      </w:r>
      <w:r w:rsidRPr="00794F8F">
        <w:rPr>
          <w:b/>
          <w:bCs/>
          <w:color w:val="auto"/>
        </w:rPr>
        <w:fldChar w:fldCharType="separate"/>
      </w:r>
      <w:r>
        <w:rPr>
          <w:b/>
          <w:bCs/>
          <w:noProof/>
          <w:color w:val="auto"/>
        </w:rPr>
        <w:t>2</w:t>
      </w:r>
      <w:r w:rsidRPr="00794F8F">
        <w:rPr>
          <w:b/>
          <w:bCs/>
          <w:color w:val="auto"/>
        </w:rPr>
        <w:fldChar w:fldCharType="end"/>
      </w:r>
      <w:r w:rsidRPr="00794F8F">
        <w:rPr>
          <w:b/>
          <w:bCs/>
          <w:color w:val="auto"/>
        </w:rPr>
        <w:t xml:space="preserve">. </w:t>
      </w:r>
      <w:r w:rsidR="00E51A40">
        <w:rPr>
          <w:b/>
          <w:bCs/>
          <w:color w:val="auto"/>
        </w:rPr>
        <w:t xml:space="preserve">Percentage of </w:t>
      </w:r>
      <w:r w:rsidR="00D91168">
        <w:rPr>
          <w:b/>
          <w:bCs/>
          <w:color w:val="auto"/>
        </w:rPr>
        <w:t>total books with rating from 5 - 10</w:t>
      </w:r>
    </w:p>
    <w:p w14:paraId="68E3E6A0" w14:textId="393B3EC1" w:rsidR="00295315" w:rsidRDefault="00295315" w:rsidP="00BA4E9F">
      <w:pPr>
        <w:pStyle w:val="ListParagraph"/>
        <w:numPr>
          <w:ilvl w:val="0"/>
          <w:numId w:val="15"/>
        </w:numPr>
        <w:spacing w:before="240" w:line="360" w:lineRule="auto"/>
        <w:ind w:left="851" w:hanging="425"/>
        <w:jc w:val="both"/>
      </w:pPr>
      <w:r w:rsidRPr="00386FF6">
        <w:t xml:space="preserve">Show the </w:t>
      </w:r>
      <w:r w:rsidRPr="00386FF6">
        <w:rPr>
          <w:b/>
          <w:bCs/>
        </w:rPr>
        <w:t xml:space="preserve">total </w:t>
      </w:r>
      <w:r w:rsidR="00A72F7E">
        <w:rPr>
          <w:b/>
          <w:bCs/>
        </w:rPr>
        <w:t>income</w:t>
      </w:r>
      <w:r w:rsidRPr="00386FF6">
        <w:rPr>
          <w:b/>
          <w:bCs/>
        </w:rPr>
        <w:t xml:space="preserve"> of </w:t>
      </w:r>
      <w:r w:rsidR="00EE11A0">
        <w:rPr>
          <w:b/>
          <w:bCs/>
        </w:rPr>
        <w:t>books</w:t>
      </w:r>
      <w:r w:rsidRPr="00386FF6">
        <w:t xml:space="preserve"> </w:t>
      </w:r>
      <w:r w:rsidR="00485DAE" w:rsidRPr="00485DAE">
        <w:rPr>
          <w:b/>
          <w:bCs/>
        </w:rPr>
        <w:t xml:space="preserve">sold </w:t>
      </w:r>
      <w:r w:rsidR="005A7BEC">
        <w:rPr>
          <w:b/>
          <w:bCs/>
        </w:rPr>
        <w:t xml:space="preserve">each month </w:t>
      </w:r>
      <w:r w:rsidRPr="00C072ED">
        <w:t>in</w:t>
      </w:r>
      <w:r w:rsidRPr="00386FF6">
        <w:rPr>
          <w:b/>
          <w:bCs/>
        </w:rPr>
        <w:t xml:space="preserve"> 20</w:t>
      </w:r>
      <w:r w:rsidR="005D7900">
        <w:rPr>
          <w:b/>
          <w:bCs/>
        </w:rPr>
        <w:t>19</w:t>
      </w:r>
      <w:r w:rsidRPr="00386FF6">
        <w:t xml:space="preserve"> using </w:t>
      </w:r>
      <w:r w:rsidR="00BA4E9F">
        <w:t xml:space="preserve">a </w:t>
      </w:r>
      <w:r w:rsidRPr="00386FF6">
        <w:rPr>
          <w:b/>
          <w:bCs/>
        </w:rPr>
        <w:t>line plot</w:t>
      </w:r>
      <w:r>
        <w:t>.</w:t>
      </w:r>
      <w:r w:rsidRPr="00386FF6">
        <w:t xml:space="preserve"> </w:t>
      </w:r>
    </w:p>
    <w:p w14:paraId="0A137C91" w14:textId="64D8EE8E" w:rsidR="00295315" w:rsidRDefault="00B27C31" w:rsidP="00295315">
      <w:pPr>
        <w:spacing w:line="360" w:lineRule="auto"/>
        <w:jc w:val="center"/>
      </w:pPr>
      <w:r w:rsidRPr="00B27C31">
        <w:rPr>
          <w:noProof/>
        </w:rPr>
        <w:drawing>
          <wp:inline distT="0" distB="0" distL="0" distR="0" wp14:anchorId="71449E9E" wp14:editId="0EBCE8DC">
            <wp:extent cx="5486400" cy="3159276"/>
            <wp:effectExtent l="19050" t="19050" r="19050" b="22225"/>
            <wp:docPr id="1081968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9687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592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9E847E" w14:textId="12980F7F" w:rsidR="00295315" w:rsidRDefault="00295315" w:rsidP="00295315">
      <w:pPr>
        <w:pStyle w:val="Caption"/>
        <w:jc w:val="center"/>
        <w:rPr>
          <w:b/>
          <w:bCs/>
          <w:color w:val="auto"/>
        </w:rPr>
      </w:pPr>
      <w:r w:rsidRPr="0035739A">
        <w:rPr>
          <w:b/>
          <w:bCs/>
          <w:color w:val="auto"/>
        </w:rPr>
        <w:t xml:space="preserve">Figure </w:t>
      </w:r>
      <w:r w:rsidRPr="0035739A">
        <w:rPr>
          <w:b/>
          <w:bCs/>
          <w:color w:val="auto"/>
        </w:rPr>
        <w:fldChar w:fldCharType="begin"/>
      </w:r>
      <w:r w:rsidRPr="0035739A">
        <w:rPr>
          <w:b/>
          <w:bCs/>
          <w:color w:val="auto"/>
        </w:rPr>
        <w:instrText xml:space="preserve"> SEQ Figure \* ARABIC </w:instrText>
      </w:r>
      <w:r w:rsidRPr="0035739A">
        <w:rPr>
          <w:b/>
          <w:bCs/>
          <w:color w:val="auto"/>
        </w:rPr>
        <w:fldChar w:fldCharType="separate"/>
      </w:r>
      <w:r>
        <w:rPr>
          <w:b/>
          <w:bCs/>
          <w:noProof/>
          <w:color w:val="auto"/>
        </w:rPr>
        <w:t>3</w:t>
      </w:r>
      <w:r w:rsidRPr="0035739A">
        <w:rPr>
          <w:b/>
          <w:bCs/>
          <w:color w:val="auto"/>
        </w:rPr>
        <w:fldChar w:fldCharType="end"/>
      </w:r>
      <w:r w:rsidRPr="0035739A">
        <w:rPr>
          <w:b/>
          <w:bCs/>
          <w:color w:val="auto"/>
        </w:rPr>
        <w:t xml:space="preserve">. </w:t>
      </w:r>
      <w:r w:rsidR="00466450">
        <w:rPr>
          <w:b/>
          <w:bCs/>
          <w:color w:val="auto"/>
        </w:rPr>
        <w:t>Total Income of books sold each month in 2019</w:t>
      </w:r>
    </w:p>
    <w:p w14:paraId="644DA9FE" w14:textId="63623032" w:rsidR="00295315" w:rsidRDefault="00A46F31" w:rsidP="00BA4E9F">
      <w:pPr>
        <w:pStyle w:val="ListParagraph"/>
        <w:numPr>
          <w:ilvl w:val="0"/>
          <w:numId w:val="15"/>
        </w:numPr>
        <w:spacing w:before="240" w:line="360" w:lineRule="auto"/>
        <w:ind w:left="851" w:hanging="425"/>
        <w:jc w:val="both"/>
      </w:pPr>
      <w:r w:rsidRPr="00A46F31">
        <w:rPr>
          <w:bCs/>
          <w:lang w:val="en-ID"/>
        </w:rPr>
        <w:lastRenderedPageBreak/>
        <w:t xml:space="preserve">Show the </w:t>
      </w:r>
      <w:r w:rsidRPr="00A46F31">
        <w:rPr>
          <w:b/>
          <w:lang w:val="en-ID"/>
        </w:rPr>
        <w:t xml:space="preserve">frequency of </w:t>
      </w:r>
      <w:r w:rsidR="004632A8">
        <w:rPr>
          <w:b/>
          <w:lang w:val="en-ID"/>
        </w:rPr>
        <w:t>user rate</w:t>
      </w:r>
      <w:r w:rsidRPr="00A46F31">
        <w:rPr>
          <w:bCs/>
          <w:lang w:val="en-ID"/>
        </w:rPr>
        <w:t xml:space="preserve"> by </w:t>
      </w:r>
      <w:r w:rsidR="004632A8">
        <w:rPr>
          <w:b/>
          <w:lang w:val="en-ID"/>
        </w:rPr>
        <w:t>user</w:t>
      </w:r>
      <w:r w:rsidRPr="00A46F31">
        <w:rPr>
          <w:b/>
          <w:lang w:val="en-ID"/>
        </w:rPr>
        <w:t xml:space="preserve"> category</w:t>
      </w:r>
      <w:r w:rsidRPr="00A46F31">
        <w:rPr>
          <w:bCs/>
          <w:lang w:val="en-ID"/>
        </w:rPr>
        <w:t xml:space="preserve"> for </w:t>
      </w:r>
      <w:r w:rsidR="004632A8">
        <w:rPr>
          <w:b/>
          <w:lang w:val="en-ID"/>
        </w:rPr>
        <w:t>every user that rate the book above 5</w:t>
      </w:r>
      <w:r w:rsidRPr="00A46F31">
        <w:rPr>
          <w:bCs/>
          <w:lang w:val="en-ID"/>
        </w:rPr>
        <w:t xml:space="preserve"> using a </w:t>
      </w:r>
      <w:r w:rsidRPr="00A46F31">
        <w:rPr>
          <w:b/>
          <w:lang w:val="en-ID"/>
        </w:rPr>
        <w:t>bar plot</w:t>
      </w:r>
      <w:r w:rsidR="00295315" w:rsidRPr="008F485A">
        <w:rPr>
          <w:bCs/>
          <w:lang w:val="en-ID"/>
        </w:rPr>
        <w:t>.</w:t>
      </w:r>
      <w:r w:rsidR="00295315">
        <w:rPr>
          <w:bCs/>
          <w:lang w:val="en-ID"/>
        </w:rPr>
        <w:t xml:space="preserve"> </w:t>
      </w:r>
      <w:r w:rsidRPr="00A46F31">
        <w:rPr>
          <w:bCs/>
          <w:lang w:val="en-ID"/>
        </w:rPr>
        <w:t xml:space="preserve">The </w:t>
      </w:r>
      <w:r w:rsidR="004632A8">
        <w:rPr>
          <w:b/>
          <w:bCs/>
        </w:rPr>
        <w:t>user</w:t>
      </w:r>
      <w:r w:rsidR="004632A8">
        <w:rPr>
          <w:bCs/>
          <w:lang w:val="en-ID"/>
        </w:rPr>
        <w:t xml:space="preserve"> </w:t>
      </w:r>
      <w:r w:rsidR="004632A8">
        <w:rPr>
          <w:b/>
          <w:lang w:val="en-ID"/>
        </w:rPr>
        <w:t>category</w:t>
      </w:r>
      <w:r w:rsidRPr="00A46F31">
        <w:rPr>
          <w:bCs/>
          <w:lang w:val="en-ID"/>
        </w:rPr>
        <w:t xml:space="preserve"> is determined based on the following condition</w:t>
      </w:r>
      <w:r w:rsidR="008D7CCD">
        <w:rPr>
          <w:bCs/>
          <w:lang w:val="en-ID"/>
        </w:rPr>
        <w:t>.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4252"/>
        <w:gridCol w:w="4253"/>
      </w:tblGrid>
      <w:tr w:rsidR="00295315" w14:paraId="1FEFD276" w14:textId="77777777" w:rsidTr="00FD4AA7">
        <w:trPr>
          <w:trHeight w:val="397"/>
        </w:trPr>
        <w:tc>
          <w:tcPr>
            <w:tcW w:w="4252" w:type="dxa"/>
            <w:shd w:val="clear" w:color="auto" w:fill="000000" w:themeFill="text1"/>
          </w:tcPr>
          <w:p w14:paraId="127F5569" w14:textId="4C15A3AD" w:rsidR="00295315" w:rsidRPr="00FF637E" w:rsidRDefault="004632A8" w:rsidP="004D416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Category</w:t>
            </w:r>
          </w:p>
        </w:tc>
        <w:tc>
          <w:tcPr>
            <w:tcW w:w="4253" w:type="dxa"/>
            <w:shd w:val="clear" w:color="auto" w:fill="000000" w:themeFill="text1"/>
          </w:tcPr>
          <w:p w14:paraId="39FC5258" w14:textId="34DAED17" w:rsidR="00295315" w:rsidRPr="00FF637E" w:rsidRDefault="004632A8" w:rsidP="004D416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Age</w:t>
            </w:r>
          </w:p>
        </w:tc>
      </w:tr>
      <w:tr w:rsidR="00295315" w14:paraId="5F9572FE" w14:textId="77777777" w:rsidTr="00FD4AA7">
        <w:trPr>
          <w:trHeight w:val="397"/>
        </w:trPr>
        <w:tc>
          <w:tcPr>
            <w:tcW w:w="4252" w:type="dxa"/>
          </w:tcPr>
          <w:p w14:paraId="4E69C033" w14:textId="600795C3" w:rsidR="00295315" w:rsidRDefault="004632A8" w:rsidP="004D4160">
            <w:pPr>
              <w:spacing w:line="360" w:lineRule="auto"/>
              <w:jc w:val="center"/>
            </w:pPr>
            <w:r>
              <w:t>Old</w:t>
            </w:r>
          </w:p>
        </w:tc>
        <w:tc>
          <w:tcPr>
            <w:tcW w:w="4253" w:type="dxa"/>
          </w:tcPr>
          <w:p w14:paraId="49FF3B5E" w14:textId="0D0ADC41" w:rsidR="00295315" w:rsidRDefault="00BA4E9F" w:rsidP="00BA4E9F">
            <w:pPr>
              <w:spacing w:line="360" w:lineRule="auto"/>
              <w:jc w:val="center"/>
            </w:pPr>
            <w:r>
              <w:t xml:space="preserve">&gt; </w:t>
            </w:r>
            <w:r w:rsidR="004632A8">
              <w:t>65</w:t>
            </w:r>
          </w:p>
        </w:tc>
      </w:tr>
      <w:tr w:rsidR="00295315" w14:paraId="7D6C64AD" w14:textId="77777777" w:rsidTr="00FD4AA7">
        <w:trPr>
          <w:trHeight w:val="397"/>
        </w:trPr>
        <w:tc>
          <w:tcPr>
            <w:tcW w:w="4252" w:type="dxa"/>
          </w:tcPr>
          <w:p w14:paraId="03695F0E" w14:textId="7950D49B" w:rsidR="00295315" w:rsidRDefault="004632A8" w:rsidP="004D4160">
            <w:pPr>
              <w:spacing w:line="360" w:lineRule="auto"/>
              <w:jc w:val="center"/>
            </w:pPr>
            <w:r>
              <w:t>Adult</w:t>
            </w:r>
          </w:p>
        </w:tc>
        <w:tc>
          <w:tcPr>
            <w:tcW w:w="4253" w:type="dxa"/>
          </w:tcPr>
          <w:p w14:paraId="7C705B52" w14:textId="1ACFA313" w:rsidR="00295315" w:rsidRDefault="004632A8" w:rsidP="00BA4E9F">
            <w:pPr>
              <w:spacing w:line="360" w:lineRule="auto"/>
              <w:jc w:val="center"/>
            </w:pPr>
            <w:r>
              <w:t>25 - 65</w:t>
            </w:r>
          </w:p>
        </w:tc>
      </w:tr>
      <w:tr w:rsidR="00295315" w14:paraId="20F591F5" w14:textId="77777777" w:rsidTr="00FD4AA7">
        <w:trPr>
          <w:trHeight w:val="397"/>
        </w:trPr>
        <w:tc>
          <w:tcPr>
            <w:tcW w:w="4252" w:type="dxa"/>
          </w:tcPr>
          <w:p w14:paraId="425F45D8" w14:textId="2AE354B7" w:rsidR="00295315" w:rsidRDefault="004632A8" w:rsidP="004D4160">
            <w:pPr>
              <w:spacing w:line="360" w:lineRule="auto"/>
              <w:jc w:val="center"/>
            </w:pPr>
            <w:r>
              <w:t>Child</w:t>
            </w:r>
          </w:p>
        </w:tc>
        <w:tc>
          <w:tcPr>
            <w:tcW w:w="4253" w:type="dxa"/>
          </w:tcPr>
          <w:p w14:paraId="5C075931" w14:textId="2D8BDC72" w:rsidR="00295315" w:rsidRDefault="004632A8" w:rsidP="00BA4E9F">
            <w:pPr>
              <w:spacing w:line="360" w:lineRule="auto"/>
              <w:jc w:val="center"/>
            </w:pPr>
            <w:r>
              <w:t>&lt;</w:t>
            </w:r>
            <w:r w:rsidR="00BA4E9F">
              <w:t xml:space="preserve"> </w:t>
            </w:r>
            <w:r>
              <w:t>25</w:t>
            </w:r>
          </w:p>
        </w:tc>
      </w:tr>
    </w:tbl>
    <w:p w14:paraId="2EE6CD22" w14:textId="17371EB3" w:rsidR="00295315" w:rsidRDefault="00466450" w:rsidP="00466450">
      <w:pPr>
        <w:keepNext/>
        <w:spacing w:before="120" w:line="360" w:lineRule="auto"/>
        <w:jc w:val="center"/>
      </w:pPr>
      <w:r w:rsidRPr="00466450">
        <w:rPr>
          <w:noProof/>
        </w:rPr>
        <w:drawing>
          <wp:inline distT="0" distB="0" distL="0" distR="0" wp14:anchorId="73D7ED52" wp14:editId="46235AE3">
            <wp:extent cx="5486400" cy="3063052"/>
            <wp:effectExtent l="19050" t="19050" r="19050" b="23495"/>
            <wp:docPr id="870457500" name="Picture 1" descr="A picture containing text, screenshot, diagram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457500" name="Picture 1" descr="A picture containing text, screenshot, diagram, rectang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630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584B6B" w14:textId="37A86920" w:rsidR="00295315" w:rsidRPr="005907DD" w:rsidRDefault="00295315" w:rsidP="00295315">
      <w:pPr>
        <w:pStyle w:val="Caption"/>
        <w:jc w:val="center"/>
        <w:rPr>
          <w:b/>
          <w:bCs/>
          <w:color w:val="auto"/>
        </w:rPr>
      </w:pPr>
      <w:r w:rsidRPr="005907DD">
        <w:rPr>
          <w:b/>
          <w:bCs/>
          <w:color w:val="auto"/>
        </w:rPr>
        <w:t xml:space="preserve">Figure </w:t>
      </w:r>
      <w:r w:rsidRPr="005907DD">
        <w:rPr>
          <w:b/>
          <w:bCs/>
          <w:color w:val="auto"/>
        </w:rPr>
        <w:fldChar w:fldCharType="begin"/>
      </w:r>
      <w:r w:rsidRPr="005907DD">
        <w:rPr>
          <w:b/>
          <w:bCs/>
          <w:color w:val="auto"/>
        </w:rPr>
        <w:instrText xml:space="preserve"> SEQ Figure \* ARABIC </w:instrText>
      </w:r>
      <w:r w:rsidRPr="005907DD">
        <w:rPr>
          <w:b/>
          <w:bCs/>
          <w:color w:val="auto"/>
        </w:rPr>
        <w:fldChar w:fldCharType="separate"/>
      </w:r>
      <w:r>
        <w:rPr>
          <w:b/>
          <w:bCs/>
          <w:noProof/>
          <w:color w:val="auto"/>
        </w:rPr>
        <w:t>4</w:t>
      </w:r>
      <w:r w:rsidRPr="005907DD">
        <w:rPr>
          <w:b/>
          <w:bCs/>
          <w:color w:val="auto"/>
        </w:rPr>
        <w:fldChar w:fldCharType="end"/>
      </w:r>
      <w:r w:rsidRPr="005907DD">
        <w:rPr>
          <w:b/>
          <w:bCs/>
          <w:color w:val="auto"/>
        </w:rPr>
        <w:t xml:space="preserve">. </w:t>
      </w:r>
      <w:r w:rsidR="00466450">
        <w:rPr>
          <w:b/>
          <w:bCs/>
          <w:color w:val="auto"/>
        </w:rPr>
        <w:t>Frequency of user rate</w:t>
      </w:r>
    </w:p>
    <w:p w14:paraId="6327265F" w14:textId="217560A7" w:rsidR="00295315" w:rsidRDefault="00295315" w:rsidP="00295315">
      <w:pPr>
        <w:keepNext/>
        <w:spacing w:line="360" w:lineRule="auto"/>
        <w:jc w:val="center"/>
      </w:pPr>
    </w:p>
    <w:p w14:paraId="1279E515" w14:textId="77777777" w:rsidR="00186F21" w:rsidRDefault="008D7CCD" w:rsidP="00C7101E">
      <w:pPr>
        <w:spacing w:after="240" w:line="360" w:lineRule="auto"/>
        <w:rPr>
          <w:b/>
          <w:color w:val="FFFFFF" w:themeColor="background1"/>
        </w:rPr>
      </w:pPr>
      <w:r>
        <w:rPr>
          <w:b/>
          <w:color w:val="FFFFFF" w:themeColor="background1"/>
        </w:rPr>
        <w:br w:type="page"/>
      </w:r>
    </w:p>
    <w:p w14:paraId="24BA6063" w14:textId="2E5A5246" w:rsidR="00186F21" w:rsidRPr="00186F21" w:rsidRDefault="00186F21" w:rsidP="00186F21">
      <w:pPr>
        <w:spacing w:after="240" w:line="360" w:lineRule="auto"/>
        <w:jc w:val="center"/>
        <w:rPr>
          <w:b/>
          <w:sz w:val="32"/>
          <w:szCs w:val="32"/>
        </w:rPr>
      </w:pPr>
      <w:r w:rsidRPr="00186F21">
        <w:rPr>
          <w:b/>
          <w:sz w:val="32"/>
          <w:szCs w:val="32"/>
        </w:rPr>
        <w:lastRenderedPageBreak/>
        <w:t>Classification</w:t>
      </w:r>
    </w:p>
    <w:p w14:paraId="7AAE9550" w14:textId="69560994" w:rsidR="00C7101E" w:rsidRPr="00C35EE9" w:rsidRDefault="00C7101E" w:rsidP="00C7101E">
      <w:pPr>
        <w:spacing w:after="240" w:line="360" w:lineRule="auto"/>
        <w:rPr>
          <w:bCs/>
        </w:rPr>
      </w:pPr>
      <w:r w:rsidRPr="001E3FB3">
        <w:rPr>
          <w:bCs/>
        </w:rPr>
        <w:t>Below</w:t>
      </w:r>
      <w:r>
        <w:rPr>
          <w:bCs/>
        </w:rPr>
        <w:t xml:space="preserve"> are the steps you are required to do to generate the model.</w:t>
      </w:r>
    </w:p>
    <w:p w14:paraId="16A32490" w14:textId="77777777" w:rsidR="00C7101E" w:rsidRDefault="00C7101E" w:rsidP="00C7101E">
      <w:pPr>
        <w:pStyle w:val="ListParagraph"/>
        <w:numPr>
          <w:ilvl w:val="0"/>
          <w:numId w:val="16"/>
        </w:numPr>
        <w:spacing w:line="360" w:lineRule="auto"/>
        <w:ind w:left="426" w:hanging="426"/>
        <w:jc w:val="both"/>
        <w:rPr>
          <w:b/>
        </w:rPr>
      </w:pPr>
      <w:r w:rsidRPr="005630C1">
        <w:rPr>
          <w:b/>
        </w:rPr>
        <w:t>Load Data</w:t>
      </w:r>
    </w:p>
    <w:p w14:paraId="0BBE5D97" w14:textId="77777777" w:rsidR="00C7101E" w:rsidRDefault="00C7101E" w:rsidP="00C7101E">
      <w:pPr>
        <w:pStyle w:val="ListParagraph"/>
        <w:spacing w:after="240" w:line="360" w:lineRule="auto"/>
        <w:ind w:left="426"/>
        <w:jc w:val="both"/>
        <w:rPr>
          <w:bCs/>
        </w:rPr>
      </w:pPr>
      <w:r>
        <w:rPr>
          <w:bCs/>
        </w:rPr>
        <w:t xml:space="preserve">Given the file </w:t>
      </w:r>
      <w:r w:rsidRPr="000244D0">
        <w:rPr>
          <w:b/>
        </w:rPr>
        <w:t>Bigfoot</w:t>
      </w:r>
      <w:r w:rsidRPr="00A12073">
        <w:rPr>
          <w:b/>
          <w:bCs/>
        </w:rPr>
        <w:t>Training</w:t>
      </w:r>
      <w:r w:rsidRPr="005630C1">
        <w:rPr>
          <w:b/>
        </w:rPr>
        <w:t>.csv</w:t>
      </w:r>
      <w:r>
        <w:rPr>
          <w:bCs/>
        </w:rPr>
        <w:t xml:space="preserve"> and </w:t>
      </w:r>
      <w:r w:rsidRPr="000244D0">
        <w:rPr>
          <w:b/>
        </w:rPr>
        <w:t>Bigfoot</w:t>
      </w:r>
      <w:r w:rsidRPr="00A12073">
        <w:rPr>
          <w:b/>
          <w:bCs/>
        </w:rPr>
        <w:t>Testing</w:t>
      </w:r>
      <w:r w:rsidRPr="005630C1">
        <w:rPr>
          <w:b/>
        </w:rPr>
        <w:t>.csv</w:t>
      </w:r>
      <w:r>
        <w:rPr>
          <w:bCs/>
        </w:rPr>
        <w:t xml:space="preserve">, you are asked to load the data using </w:t>
      </w:r>
      <w:proofErr w:type="spellStart"/>
      <w:r w:rsidRPr="005630C1">
        <w:rPr>
          <w:b/>
        </w:rPr>
        <w:t>SparkSession</w:t>
      </w:r>
      <w:proofErr w:type="spellEnd"/>
      <w:r>
        <w:rPr>
          <w:bCs/>
        </w:rPr>
        <w:t>.</w:t>
      </w:r>
    </w:p>
    <w:p w14:paraId="211922F4" w14:textId="77777777" w:rsidR="00C7101E" w:rsidRPr="005630C1" w:rsidRDefault="00C7101E" w:rsidP="00C7101E">
      <w:pPr>
        <w:pStyle w:val="ListParagraph"/>
        <w:spacing w:after="240" w:line="360" w:lineRule="auto"/>
        <w:ind w:left="426"/>
        <w:jc w:val="both"/>
        <w:rPr>
          <w:bCs/>
        </w:rPr>
      </w:pPr>
    </w:p>
    <w:p w14:paraId="5C5EADDA" w14:textId="77777777" w:rsidR="00C7101E" w:rsidRDefault="00C7101E" w:rsidP="00C7101E">
      <w:pPr>
        <w:pStyle w:val="ListParagraph"/>
        <w:numPr>
          <w:ilvl w:val="0"/>
          <w:numId w:val="16"/>
        </w:numPr>
        <w:spacing w:before="240" w:line="360" w:lineRule="auto"/>
        <w:ind w:left="426" w:hanging="426"/>
        <w:jc w:val="both"/>
        <w:rPr>
          <w:b/>
        </w:rPr>
      </w:pPr>
      <w:r w:rsidRPr="005630C1">
        <w:rPr>
          <w:b/>
        </w:rPr>
        <w:t>Select Features</w:t>
      </w:r>
    </w:p>
    <w:p w14:paraId="37405B6A" w14:textId="77777777" w:rsidR="00C7101E" w:rsidRPr="009F30E1" w:rsidRDefault="00C7101E" w:rsidP="00C7101E">
      <w:pPr>
        <w:spacing w:line="360" w:lineRule="auto"/>
        <w:ind w:left="426"/>
        <w:jc w:val="both"/>
        <w:rPr>
          <w:bCs/>
        </w:rPr>
      </w:pPr>
      <w:r w:rsidRPr="009F30E1">
        <w:rPr>
          <w:bCs/>
        </w:rPr>
        <w:t xml:space="preserve">After you load the data, you need to </w:t>
      </w:r>
      <w:r w:rsidRPr="009F30E1">
        <w:rPr>
          <w:b/>
        </w:rPr>
        <w:t xml:space="preserve">select important features </w:t>
      </w:r>
      <w:r w:rsidRPr="009F30E1">
        <w:rPr>
          <w:bCs/>
        </w:rPr>
        <w:t xml:space="preserve">that will be used for training. Pick </w:t>
      </w:r>
      <w:r w:rsidRPr="009F30E1">
        <w:rPr>
          <w:b/>
        </w:rPr>
        <w:t>three</w:t>
      </w:r>
      <w:r w:rsidRPr="009F30E1">
        <w:rPr>
          <w:bCs/>
        </w:rPr>
        <w:t xml:space="preserve"> </w:t>
      </w:r>
      <w:r w:rsidRPr="009F30E1">
        <w:rPr>
          <w:b/>
        </w:rPr>
        <w:t>important features</w:t>
      </w:r>
      <w:r w:rsidRPr="009F30E1">
        <w:rPr>
          <w:bCs/>
        </w:rPr>
        <w:t>.</w:t>
      </w:r>
    </w:p>
    <w:p w14:paraId="3AFFB578" w14:textId="77777777" w:rsidR="00C7101E" w:rsidRPr="00091B1D" w:rsidRDefault="00C7101E" w:rsidP="00C7101E">
      <w:pPr>
        <w:pStyle w:val="ListParagraph"/>
        <w:spacing w:after="240" w:line="360" w:lineRule="auto"/>
        <w:ind w:left="426"/>
        <w:jc w:val="both"/>
        <w:rPr>
          <w:bCs/>
        </w:rPr>
      </w:pPr>
    </w:p>
    <w:p w14:paraId="7EE18CC3" w14:textId="77777777" w:rsidR="00C7101E" w:rsidRDefault="00C7101E" w:rsidP="00C7101E">
      <w:pPr>
        <w:pStyle w:val="ListParagraph"/>
        <w:numPr>
          <w:ilvl w:val="0"/>
          <w:numId w:val="16"/>
        </w:numPr>
        <w:spacing w:line="360" w:lineRule="auto"/>
        <w:ind w:left="426" w:hanging="426"/>
        <w:jc w:val="both"/>
        <w:rPr>
          <w:b/>
        </w:rPr>
      </w:pPr>
      <w:r w:rsidRPr="005630C1">
        <w:rPr>
          <w:b/>
        </w:rPr>
        <w:t>Data Preprocessing</w:t>
      </w:r>
    </w:p>
    <w:p w14:paraId="2DE222AE" w14:textId="77777777" w:rsidR="00C7101E" w:rsidRDefault="00C7101E" w:rsidP="00C7101E">
      <w:pPr>
        <w:spacing w:line="360" w:lineRule="auto"/>
        <w:ind w:left="426"/>
        <w:jc w:val="both"/>
        <w:rPr>
          <w:bCs/>
        </w:rPr>
      </w:pPr>
      <w:r w:rsidRPr="00091B1D">
        <w:rPr>
          <w:bCs/>
        </w:rPr>
        <w:t xml:space="preserve">In this step, please remove any </w:t>
      </w:r>
      <w:r w:rsidRPr="00091B1D">
        <w:rPr>
          <w:b/>
        </w:rPr>
        <w:t>missing values</w:t>
      </w:r>
      <w:r w:rsidRPr="00091B1D">
        <w:rPr>
          <w:bCs/>
        </w:rPr>
        <w:t xml:space="preserve"> </w:t>
      </w:r>
      <w:r>
        <w:rPr>
          <w:bCs/>
        </w:rPr>
        <w:t xml:space="preserve">and </w:t>
      </w:r>
      <w:r w:rsidRPr="00F445D0">
        <w:rPr>
          <w:b/>
        </w:rPr>
        <w:t>process</w:t>
      </w:r>
      <w:r>
        <w:rPr>
          <w:bCs/>
        </w:rPr>
        <w:t xml:space="preserve"> the data to suit the following process. </w:t>
      </w:r>
    </w:p>
    <w:p w14:paraId="57594134" w14:textId="3261ECFF" w:rsidR="00C7101E" w:rsidRPr="00A45B7D" w:rsidRDefault="00C7101E" w:rsidP="00C7101E">
      <w:pPr>
        <w:rPr>
          <w:bCs/>
        </w:rPr>
      </w:pPr>
    </w:p>
    <w:p w14:paraId="1627597C" w14:textId="77777777" w:rsidR="00C7101E" w:rsidRDefault="00C7101E" w:rsidP="00C7101E">
      <w:pPr>
        <w:pStyle w:val="ListParagraph"/>
        <w:numPr>
          <w:ilvl w:val="0"/>
          <w:numId w:val="16"/>
        </w:numPr>
        <w:spacing w:line="360" w:lineRule="auto"/>
        <w:ind w:left="426" w:hanging="426"/>
        <w:jc w:val="both"/>
        <w:rPr>
          <w:b/>
        </w:rPr>
      </w:pPr>
      <w:r>
        <w:rPr>
          <w:b/>
        </w:rPr>
        <w:t>Transform Data</w:t>
      </w:r>
    </w:p>
    <w:p w14:paraId="7EA0AB9B" w14:textId="585AF0F2" w:rsidR="00C7101E" w:rsidRDefault="00C7101E" w:rsidP="00C7101E">
      <w:pPr>
        <w:pStyle w:val="ListParagraph"/>
        <w:spacing w:line="360" w:lineRule="auto"/>
        <w:ind w:left="426" w:right="-330"/>
        <w:jc w:val="both"/>
        <w:rPr>
          <w:bCs/>
        </w:rPr>
      </w:pPr>
      <w:r>
        <w:rPr>
          <w:bCs/>
        </w:rPr>
        <w:t xml:space="preserve">In this step, transform the raw data so that it is suitable for training. For example, </w:t>
      </w:r>
      <w:r>
        <w:rPr>
          <w:b/>
        </w:rPr>
        <w:t>recode</w:t>
      </w:r>
      <w:r>
        <w:rPr>
          <w:bCs/>
        </w:rPr>
        <w:t xml:space="preserve"> the </w:t>
      </w:r>
      <w:r w:rsidR="000C4009">
        <w:rPr>
          <w:b/>
          <w:bCs/>
        </w:rPr>
        <w:t>gender</w:t>
      </w:r>
      <w:r>
        <w:rPr>
          <w:b/>
          <w:bCs/>
        </w:rPr>
        <w:t xml:space="preserve"> </w:t>
      </w:r>
      <w:r w:rsidRPr="00E3674F">
        <w:rPr>
          <w:b/>
        </w:rPr>
        <w:t>column</w:t>
      </w:r>
      <w:r>
        <w:rPr>
          <w:bCs/>
        </w:rPr>
        <w:t xml:space="preserve"> value to be either </w:t>
      </w:r>
      <w:r w:rsidRPr="00E3674F">
        <w:rPr>
          <w:b/>
        </w:rPr>
        <w:t>0 or</w:t>
      </w:r>
      <w:r>
        <w:rPr>
          <w:bCs/>
        </w:rPr>
        <w:t xml:space="preserve"> </w:t>
      </w:r>
      <w:r w:rsidRPr="00E3674F">
        <w:rPr>
          <w:b/>
        </w:rPr>
        <w:t>1</w:t>
      </w:r>
      <w:r>
        <w:rPr>
          <w:bCs/>
        </w:rPr>
        <w:t>.</w:t>
      </w:r>
    </w:p>
    <w:p w14:paraId="7AA6A9FA" w14:textId="77777777" w:rsidR="00C7101E" w:rsidRDefault="00C7101E" w:rsidP="00C7101E">
      <w:pPr>
        <w:pStyle w:val="ListParagraph"/>
        <w:spacing w:line="360" w:lineRule="auto"/>
        <w:ind w:left="426" w:right="-330"/>
        <w:jc w:val="both"/>
        <w:rPr>
          <w:bCs/>
        </w:rPr>
      </w:pPr>
    </w:p>
    <w:p w14:paraId="74E45709" w14:textId="77777777" w:rsidR="00C7101E" w:rsidRDefault="00C7101E" w:rsidP="00C7101E">
      <w:pPr>
        <w:pStyle w:val="ListParagraph"/>
        <w:numPr>
          <w:ilvl w:val="0"/>
          <w:numId w:val="16"/>
        </w:numPr>
        <w:spacing w:line="360" w:lineRule="auto"/>
        <w:ind w:left="426" w:right="-330" w:hanging="426"/>
        <w:jc w:val="both"/>
        <w:rPr>
          <w:b/>
        </w:rPr>
      </w:pPr>
      <w:r w:rsidRPr="005630C1">
        <w:rPr>
          <w:b/>
        </w:rPr>
        <w:t>Normalization</w:t>
      </w:r>
    </w:p>
    <w:p w14:paraId="76EBECAD" w14:textId="77777777" w:rsidR="00C7101E" w:rsidRPr="00F44E55" w:rsidRDefault="00C7101E" w:rsidP="00C7101E">
      <w:pPr>
        <w:pStyle w:val="ListParagraph"/>
        <w:spacing w:line="360" w:lineRule="auto"/>
        <w:ind w:left="426"/>
        <w:jc w:val="both"/>
        <w:rPr>
          <w:b/>
        </w:rPr>
      </w:pPr>
      <w:r>
        <w:rPr>
          <w:bCs/>
        </w:rPr>
        <w:t xml:space="preserve">After data preprocessing, you are required to </w:t>
      </w:r>
      <w:r w:rsidRPr="000B728D">
        <w:rPr>
          <w:b/>
        </w:rPr>
        <w:t>normalize</w:t>
      </w:r>
      <w:r>
        <w:rPr>
          <w:bCs/>
        </w:rPr>
        <w:t xml:space="preserve"> the data. Use the </w:t>
      </w:r>
      <w:proofErr w:type="spellStart"/>
      <w:r w:rsidRPr="000B728D">
        <w:rPr>
          <w:b/>
        </w:rPr>
        <w:t>StandardScaler</w:t>
      </w:r>
      <w:proofErr w:type="spellEnd"/>
      <w:r>
        <w:rPr>
          <w:b/>
        </w:rPr>
        <w:t xml:space="preserve"> </w:t>
      </w:r>
      <w:r w:rsidRPr="00F44E55">
        <w:rPr>
          <w:bCs/>
        </w:rPr>
        <w:t>package to normalize the data.</w:t>
      </w:r>
    </w:p>
    <w:p w14:paraId="53E3A527" w14:textId="77777777" w:rsidR="00C7101E" w:rsidRPr="00F667B4" w:rsidRDefault="00C7101E" w:rsidP="00C7101E">
      <w:pPr>
        <w:pStyle w:val="ListParagraph"/>
        <w:spacing w:after="240" w:line="360" w:lineRule="auto"/>
        <w:ind w:left="426"/>
        <w:jc w:val="both"/>
        <w:rPr>
          <w:bCs/>
        </w:rPr>
      </w:pPr>
    </w:p>
    <w:p w14:paraId="5F43B031" w14:textId="77777777" w:rsidR="00C7101E" w:rsidRDefault="00C7101E" w:rsidP="00C7101E">
      <w:pPr>
        <w:pStyle w:val="ListParagraph"/>
        <w:numPr>
          <w:ilvl w:val="0"/>
          <w:numId w:val="16"/>
        </w:numPr>
        <w:spacing w:line="360" w:lineRule="auto"/>
        <w:ind w:left="426" w:hanging="426"/>
        <w:jc w:val="both"/>
        <w:rPr>
          <w:b/>
        </w:rPr>
      </w:pPr>
      <w:r w:rsidRPr="005630C1">
        <w:rPr>
          <w:b/>
        </w:rPr>
        <w:t>Generate Model</w:t>
      </w:r>
    </w:p>
    <w:p w14:paraId="42CB3EA3" w14:textId="77777777" w:rsidR="00C7101E" w:rsidRDefault="00C7101E" w:rsidP="00C7101E">
      <w:pPr>
        <w:pStyle w:val="ListParagraph"/>
        <w:spacing w:after="240" w:line="360" w:lineRule="auto"/>
        <w:ind w:left="426"/>
        <w:jc w:val="both"/>
        <w:rPr>
          <w:bCs/>
        </w:rPr>
      </w:pPr>
      <w:r>
        <w:rPr>
          <w:bCs/>
        </w:rPr>
        <w:t xml:space="preserve">Next, you are required to </w:t>
      </w:r>
      <w:r w:rsidRPr="000B728D">
        <w:rPr>
          <w:b/>
        </w:rPr>
        <w:t>generate</w:t>
      </w:r>
      <w:r>
        <w:rPr>
          <w:bCs/>
        </w:rPr>
        <w:t xml:space="preserve"> a </w:t>
      </w:r>
      <w:r w:rsidRPr="000B728D">
        <w:rPr>
          <w:b/>
        </w:rPr>
        <w:t>model</w:t>
      </w:r>
      <w:r>
        <w:rPr>
          <w:bCs/>
        </w:rPr>
        <w:t xml:space="preserve"> from the data. Use the </w:t>
      </w:r>
      <w:proofErr w:type="spellStart"/>
      <w:r>
        <w:rPr>
          <w:b/>
        </w:rPr>
        <w:t>LogisticRegression</w:t>
      </w:r>
      <w:proofErr w:type="spellEnd"/>
      <w:r>
        <w:rPr>
          <w:bCs/>
        </w:rPr>
        <w:t xml:space="preserve"> package to </w:t>
      </w:r>
      <w:r w:rsidRPr="00E9453E">
        <w:rPr>
          <w:b/>
        </w:rPr>
        <w:t>generate the model</w:t>
      </w:r>
      <w:r>
        <w:rPr>
          <w:bCs/>
        </w:rPr>
        <w:t xml:space="preserve"> with the </w:t>
      </w:r>
      <w:r w:rsidRPr="003851B3">
        <w:rPr>
          <w:b/>
        </w:rPr>
        <w:t>max iteration</w:t>
      </w:r>
      <w:r>
        <w:rPr>
          <w:bCs/>
        </w:rPr>
        <w:t xml:space="preserve"> of </w:t>
      </w:r>
      <w:r w:rsidRPr="003851B3">
        <w:rPr>
          <w:b/>
        </w:rPr>
        <w:t>10</w:t>
      </w:r>
      <w:r>
        <w:rPr>
          <w:bCs/>
        </w:rPr>
        <w:t>.</w:t>
      </w:r>
    </w:p>
    <w:p w14:paraId="0A2ED034" w14:textId="77777777" w:rsidR="00C7101E" w:rsidRPr="000B728D" w:rsidRDefault="00C7101E" w:rsidP="00C7101E">
      <w:pPr>
        <w:pStyle w:val="ListParagraph"/>
        <w:spacing w:after="240" w:line="360" w:lineRule="auto"/>
        <w:ind w:left="426"/>
        <w:jc w:val="both"/>
        <w:rPr>
          <w:bCs/>
        </w:rPr>
      </w:pPr>
    </w:p>
    <w:p w14:paraId="40F61E54" w14:textId="77777777" w:rsidR="00C7101E" w:rsidRDefault="00C7101E" w:rsidP="00C7101E">
      <w:pPr>
        <w:pStyle w:val="ListParagraph"/>
        <w:numPr>
          <w:ilvl w:val="0"/>
          <w:numId w:val="16"/>
        </w:numPr>
        <w:spacing w:line="360" w:lineRule="auto"/>
        <w:ind w:left="426" w:hanging="426"/>
        <w:jc w:val="both"/>
        <w:rPr>
          <w:b/>
        </w:rPr>
      </w:pPr>
      <w:r w:rsidRPr="005630C1">
        <w:rPr>
          <w:b/>
        </w:rPr>
        <w:t>Model Testing and Evaluation</w:t>
      </w:r>
    </w:p>
    <w:p w14:paraId="3CF64246" w14:textId="10EFF6AD" w:rsidR="00C7101E" w:rsidRPr="0018268D" w:rsidRDefault="00C7101E" w:rsidP="00C7101E">
      <w:pPr>
        <w:spacing w:line="360" w:lineRule="auto"/>
        <w:ind w:left="426"/>
        <w:jc w:val="both"/>
        <w:rPr>
          <w:bCs/>
        </w:rPr>
      </w:pPr>
      <w:r w:rsidRPr="00E9453E">
        <w:rPr>
          <w:bCs/>
        </w:rPr>
        <w:t xml:space="preserve">After the model is generated, you can </w:t>
      </w:r>
      <w:r w:rsidRPr="00E9453E">
        <w:rPr>
          <w:b/>
        </w:rPr>
        <w:t>test</w:t>
      </w:r>
      <w:r w:rsidRPr="00E9453E">
        <w:rPr>
          <w:bCs/>
        </w:rPr>
        <w:t xml:space="preserve"> the model to predict whether the </w:t>
      </w:r>
      <w:r>
        <w:rPr>
          <w:bCs/>
        </w:rPr>
        <w:t>bigfoot</w:t>
      </w:r>
      <w:r w:rsidRPr="00E9453E">
        <w:rPr>
          <w:bCs/>
        </w:rPr>
        <w:t xml:space="preserve"> is </w:t>
      </w:r>
      <w:r>
        <w:rPr>
          <w:bCs/>
        </w:rPr>
        <w:t xml:space="preserve">prehistoric </w:t>
      </w:r>
      <w:r w:rsidRPr="00E9453E">
        <w:rPr>
          <w:bCs/>
        </w:rPr>
        <w:t xml:space="preserve">or not. Use </w:t>
      </w:r>
      <w:r>
        <w:rPr>
          <w:bCs/>
        </w:rPr>
        <w:t xml:space="preserve">the </w:t>
      </w:r>
      <w:proofErr w:type="spellStart"/>
      <w:r w:rsidRPr="00E9453E">
        <w:rPr>
          <w:b/>
        </w:rPr>
        <w:t>BinaryClassificationEvaluator</w:t>
      </w:r>
      <w:proofErr w:type="spellEnd"/>
      <w:r w:rsidRPr="00E9453E">
        <w:rPr>
          <w:b/>
        </w:rPr>
        <w:t xml:space="preserve"> </w:t>
      </w:r>
      <w:r w:rsidRPr="00E9453E">
        <w:rPr>
          <w:bCs/>
        </w:rPr>
        <w:t>package to print the accuracy of your model. Get</w:t>
      </w:r>
      <w:r w:rsidRPr="00E9453E">
        <w:rPr>
          <w:b/>
          <w:bCs/>
        </w:rPr>
        <w:t xml:space="preserve"> </w:t>
      </w:r>
      <w:r w:rsidRPr="00774273">
        <w:t>the</w:t>
      </w:r>
      <w:r w:rsidRPr="00E9453E">
        <w:rPr>
          <w:b/>
          <w:bCs/>
        </w:rPr>
        <w:t xml:space="preserve"> model</w:t>
      </w:r>
      <w:r>
        <w:t xml:space="preserve"> with a </w:t>
      </w:r>
      <w:r w:rsidRPr="00E9453E">
        <w:rPr>
          <w:b/>
          <w:bCs/>
        </w:rPr>
        <w:t xml:space="preserve">minimum accuracy </w:t>
      </w:r>
      <w:r>
        <w:rPr>
          <w:b/>
          <w:bCs/>
        </w:rPr>
        <w:t>of</w:t>
      </w:r>
      <w:proofErr w:type="gramStart"/>
      <w:r>
        <w:rPr>
          <w:b/>
          <w:bCs/>
        </w:rPr>
        <w:t xml:space="preserve"> </w:t>
      </w:r>
      <w:r w:rsidR="002E4312">
        <w:rPr>
          <w:b/>
          <w:bCs/>
        </w:rPr>
        <w:t>..</w:t>
      </w:r>
      <w:proofErr w:type="gramEnd"/>
      <w:r w:rsidRPr="00E9453E">
        <w:rPr>
          <w:b/>
          <w:bCs/>
        </w:rPr>
        <w:t>% or higher</w:t>
      </w:r>
      <w:r>
        <w:t>.</w:t>
      </w:r>
    </w:p>
    <w:p w14:paraId="52C1414E" w14:textId="7090FA63" w:rsidR="0029052E" w:rsidRPr="0029052E" w:rsidRDefault="0029052E" w:rsidP="0029052E">
      <w:pPr>
        <w:spacing w:after="240" w:line="360" w:lineRule="auto"/>
        <w:jc w:val="center"/>
        <w:rPr>
          <w:b/>
          <w:sz w:val="32"/>
          <w:szCs w:val="32"/>
        </w:rPr>
      </w:pPr>
      <w:r w:rsidRPr="0029052E">
        <w:rPr>
          <w:b/>
          <w:sz w:val="32"/>
          <w:szCs w:val="32"/>
        </w:rPr>
        <w:lastRenderedPageBreak/>
        <w:t>Clustering</w:t>
      </w:r>
    </w:p>
    <w:p w14:paraId="5CE595F4" w14:textId="7ADEDC95" w:rsidR="0029052E" w:rsidRPr="00C35EE9" w:rsidRDefault="0029052E" w:rsidP="0029052E">
      <w:pPr>
        <w:spacing w:after="240" w:line="360" w:lineRule="auto"/>
        <w:rPr>
          <w:bCs/>
        </w:rPr>
      </w:pPr>
      <w:r w:rsidRPr="001E3FB3">
        <w:rPr>
          <w:bCs/>
        </w:rPr>
        <w:t>Below</w:t>
      </w:r>
      <w:r>
        <w:rPr>
          <w:bCs/>
        </w:rPr>
        <w:t xml:space="preserve"> are the steps you are required to do to generate the model:</w:t>
      </w:r>
    </w:p>
    <w:p w14:paraId="6EB69E0F" w14:textId="77777777" w:rsidR="0029052E" w:rsidRDefault="0029052E" w:rsidP="0029052E">
      <w:pPr>
        <w:pStyle w:val="ListParagraph"/>
        <w:numPr>
          <w:ilvl w:val="0"/>
          <w:numId w:val="21"/>
        </w:numPr>
        <w:spacing w:line="360" w:lineRule="auto"/>
        <w:ind w:left="450" w:hanging="450"/>
        <w:jc w:val="both"/>
        <w:rPr>
          <w:b/>
        </w:rPr>
      </w:pPr>
      <w:r w:rsidRPr="005630C1">
        <w:rPr>
          <w:b/>
        </w:rPr>
        <w:t>Load Data</w:t>
      </w:r>
    </w:p>
    <w:p w14:paraId="6EDA9F48" w14:textId="77777777" w:rsidR="0029052E" w:rsidRDefault="0029052E" w:rsidP="0029052E">
      <w:pPr>
        <w:pStyle w:val="ListParagraph"/>
        <w:spacing w:line="360" w:lineRule="auto"/>
        <w:ind w:left="426"/>
        <w:jc w:val="both"/>
        <w:rPr>
          <w:bCs/>
        </w:rPr>
      </w:pPr>
      <w:r>
        <w:rPr>
          <w:bCs/>
        </w:rPr>
        <w:t xml:space="preserve">Given the file </w:t>
      </w:r>
      <w:r w:rsidRPr="00515D68">
        <w:rPr>
          <w:b/>
        </w:rPr>
        <w:t>Dataset.csv</w:t>
      </w:r>
      <w:r>
        <w:rPr>
          <w:bCs/>
        </w:rPr>
        <w:t xml:space="preserve"> and you are asked to load the data using </w:t>
      </w:r>
      <w:proofErr w:type="spellStart"/>
      <w:r w:rsidRPr="005630C1">
        <w:rPr>
          <w:b/>
        </w:rPr>
        <w:t>SparkSession</w:t>
      </w:r>
      <w:proofErr w:type="spellEnd"/>
      <w:r>
        <w:rPr>
          <w:bCs/>
        </w:rPr>
        <w:t>.</w:t>
      </w:r>
    </w:p>
    <w:p w14:paraId="541D747B" w14:textId="77777777" w:rsidR="0029052E" w:rsidRPr="005630C1" w:rsidRDefault="0029052E" w:rsidP="0029052E">
      <w:pPr>
        <w:pStyle w:val="ListParagraph"/>
        <w:spacing w:line="360" w:lineRule="auto"/>
        <w:ind w:left="426"/>
        <w:jc w:val="both"/>
        <w:rPr>
          <w:bCs/>
        </w:rPr>
      </w:pPr>
    </w:p>
    <w:p w14:paraId="090A7F1C" w14:textId="77777777" w:rsidR="0029052E" w:rsidRDefault="0029052E" w:rsidP="0029052E">
      <w:pPr>
        <w:pStyle w:val="ListParagraph"/>
        <w:numPr>
          <w:ilvl w:val="0"/>
          <w:numId w:val="21"/>
        </w:numPr>
        <w:spacing w:line="360" w:lineRule="auto"/>
        <w:ind w:left="426" w:hanging="426"/>
        <w:jc w:val="both"/>
        <w:rPr>
          <w:b/>
        </w:rPr>
      </w:pPr>
      <w:r w:rsidRPr="005630C1">
        <w:rPr>
          <w:b/>
        </w:rPr>
        <w:t>Select Features</w:t>
      </w:r>
    </w:p>
    <w:p w14:paraId="72BB0247" w14:textId="77777777" w:rsidR="0029052E" w:rsidRDefault="0029052E" w:rsidP="0029052E">
      <w:pPr>
        <w:pStyle w:val="ListParagraph"/>
        <w:spacing w:line="360" w:lineRule="auto"/>
        <w:ind w:left="426"/>
        <w:jc w:val="both"/>
        <w:rPr>
          <w:bCs/>
        </w:rPr>
      </w:pPr>
      <w:r>
        <w:rPr>
          <w:bCs/>
        </w:rPr>
        <w:t xml:space="preserve">After you load the data, you need to </w:t>
      </w:r>
      <w:r w:rsidRPr="00473A82">
        <w:rPr>
          <w:b/>
        </w:rPr>
        <w:t>select important features</w:t>
      </w:r>
      <w:r>
        <w:rPr>
          <w:b/>
        </w:rPr>
        <w:t xml:space="preserve"> </w:t>
      </w:r>
      <w:r>
        <w:rPr>
          <w:bCs/>
        </w:rPr>
        <w:t xml:space="preserve">that will be used for training. </w:t>
      </w:r>
    </w:p>
    <w:p w14:paraId="0B5344F9" w14:textId="77777777" w:rsidR="0029052E" w:rsidRPr="00565560" w:rsidRDefault="0029052E" w:rsidP="0029052E">
      <w:pPr>
        <w:pStyle w:val="ListParagraph"/>
        <w:spacing w:after="240" w:line="360" w:lineRule="auto"/>
        <w:ind w:left="426"/>
        <w:jc w:val="both"/>
        <w:rPr>
          <w:bCs/>
        </w:rPr>
      </w:pPr>
    </w:p>
    <w:p w14:paraId="1489BC95" w14:textId="77777777" w:rsidR="0029052E" w:rsidRDefault="0029052E" w:rsidP="0029052E">
      <w:pPr>
        <w:pStyle w:val="ListParagraph"/>
        <w:numPr>
          <w:ilvl w:val="0"/>
          <w:numId w:val="21"/>
        </w:numPr>
        <w:spacing w:line="360" w:lineRule="auto"/>
        <w:ind w:left="426" w:hanging="426"/>
        <w:jc w:val="both"/>
        <w:rPr>
          <w:b/>
        </w:rPr>
      </w:pPr>
      <w:r w:rsidRPr="005630C1">
        <w:rPr>
          <w:b/>
        </w:rPr>
        <w:t>Data Preprocessing</w:t>
      </w:r>
    </w:p>
    <w:p w14:paraId="0314557B" w14:textId="77777777" w:rsidR="0029052E" w:rsidRDefault="0029052E" w:rsidP="0029052E">
      <w:pPr>
        <w:pStyle w:val="ListParagraph"/>
        <w:spacing w:after="240" w:line="360" w:lineRule="auto"/>
        <w:ind w:left="426"/>
        <w:jc w:val="both"/>
        <w:rPr>
          <w:bCs/>
        </w:rPr>
      </w:pPr>
      <w:r>
        <w:rPr>
          <w:bCs/>
        </w:rPr>
        <w:t xml:space="preserve">In this step, please remove any </w:t>
      </w:r>
      <w:r w:rsidRPr="008A6F16">
        <w:rPr>
          <w:b/>
        </w:rPr>
        <w:t>missing values</w:t>
      </w:r>
      <w:r>
        <w:rPr>
          <w:bCs/>
        </w:rPr>
        <w:t xml:space="preserve"> and </w:t>
      </w:r>
      <w:r w:rsidRPr="00FA7A72">
        <w:rPr>
          <w:b/>
        </w:rPr>
        <w:t>process</w:t>
      </w:r>
      <w:r>
        <w:rPr>
          <w:bCs/>
        </w:rPr>
        <w:t xml:space="preserve"> the data to suit the following process.</w:t>
      </w:r>
    </w:p>
    <w:p w14:paraId="3E200FBF" w14:textId="77777777" w:rsidR="0029052E" w:rsidRPr="00AE4BB6" w:rsidRDefault="0029052E" w:rsidP="0029052E">
      <w:pPr>
        <w:pStyle w:val="ListParagraph"/>
        <w:spacing w:after="240" w:line="360" w:lineRule="auto"/>
        <w:ind w:left="426"/>
        <w:jc w:val="both"/>
        <w:rPr>
          <w:b/>
        </w:rPr>
      </w:pPr>
    </w:p>
    <w:p w14:paraId="6F08F7D7" w14:textId="77777777" w:rsidR="0029052E" w:rsidRDefault="0029052E" w:rsidP="0029052E">
      <w:pPr>
        <w:pStyle w:val="ListParagraph"/>
        <w:numPr>
          <w:ilvl w:val="0"/>
          <w:numId w:val="21"/>
        </w:numPr>
        <w:spacing w:line="360" w:lineRule="auto"/>
        <w:ind w:left="426" w:hanging="426"/>
        <w:jc w:val="both"/>
        <w:rPr>
          <w:b/>
        </w:rPr>
      </w:pPr>
      <w:r>
        <w:rPr>
          <w:b/>
        </w:rPr>
        <w:t>Transform Data</w:t>
      </w:r>
    </w:p>
    <w:p w14:paraId="43976DC3" w14:textId="526D6C87" w:rsidR="0029052E" w:rsidRDefault="0029052E" w:rsidP="0029052E">
      <w:pPr>
        <w:pStyle w:val="ListParagraph"/>
        <w:spacing w:after="240" w:line="360" w:lineRule="auto"/>
        <w:ind w:left="426"/>
        <w:jc w:val="both"/>
        <w:rPr>
          <w:bCs/>
        </w:rPr>
      </w:pPr>
      <w:r>
        <w:rPr>
          <w:bCs/>
        </w:rPr>
        <w:t xml:space="preserve">In this step, transform the raw data so that it is suitable for training. For example, </w:t>
      </w:r>
      <w:r>
        <w:rPr>
          <w:b/>
        </w:rPr>
        <w:t>recode</w:t>
      </w:r>
      <w:r>
        <w:rPr>
          <w:bCs/>
        </w:rPr>
        <w:t xml:space="preserve"> the </w:t>
      </w:r>
      <w:r>
        <w:rPr>
          <w:b/>
          <w:bCs/>
        </w:rPr>
        <w:t>food_colo</w:t>
      </w:r>
      <w:r w:rsidR="00B765C1">
        <w:rPr>
          <w:b/>
          <w:bCs/>
        </w:rPr>
        <w:t>2</w:t>
      </w:r>
      <w:r>
        <w:rPr>
          <w:b/>
          <w:bCs/>
        </w:rPr>
        <w:t>r</w:t>
      </w:r>
      <w:r>
        <w:rPr>
          <w:bCs/>
        </w:rPr>
        <w:t xml:space="preserve"> column value to be </w:t>
      </w:r>
      <w:r w:rsidRPr="00A372C4">
        <w:rPr>
          <w:b/>
        </w:rPr>
        <w:t>number</w:t>
      </w:r>
      <w:r>
        <w:rPr>
          <w:b/>
        </w:rPr>
        <w:t>ed</w:t>
      </w:r>
      <w:r>
        <w:rPr>
          <w:bCs/>
        </w:rPr>
        <w:t>.</w:t>
      </w:r>
    </w:p>
    <w:p w14:paraId="7F1D13AA" w14:textId="77777777" w:rsidR="0029052E" w:rsidRDefault="0029052E" w:rsidP="0029052E">
      <w:pPr>
        <w:pStyle w:val="ListParagraph"/>
        <w:spacing w:after="240" w:line="360" w:lineRule="auto"/>
        <w:ind w:left="426"/>
        <w:jc w:val="both"/>
        <w:rPr>
          <w:bCs/>
        </w:rPr>
      </w:pPr>
    </w:p>
    <w:p w14:paraId="235AB499" w14:textId="77777777" w:rsidR="0029052E" w:rsidRDefault="0029052E" w:rsidP="0029052E">
      <w:pPr>
        <w:pStyle w:val="ListParagraph"/>
        <w:numPr>
          <w:ilvl w:val="0"/>
          <w:numId w:val="21"/>
        </w:numPr>
        <w:spacing w:line="360" w:lineRule="auto"/>
        <w:ind w:left="426" w:hanging="426"/>
        <w:jc w:val="both"/>
        <w:rPr>
          <w:b/>
        </w:rPr>
      </w:pPr>
      <w:r w:rsidRPr="005630C1">
        <w:rPr>
          <w:b/>
        </w:rPr>
        <w:t>Normalization</w:t>
      </w:r>
    </w:p>
    <w:p w14:paraId="69CF147E" w14:textId="77777777" w:rsidR="0029052E" w:rsidRPr="00DA7F83" w:rsidRDefault="0029052E" w:rsidP="0029052E">
      <w:pPr>
        <w:pStyle w:val="ListParagraph"/>
        <w:spacing w:after="240" w:line="360" w:lineRule="auto"/>
        <w:ind w:left="426"/>
        <w:jc w:val="both"/>
        <w:rPr>
          <w:b/>
        </w:rPr>
      </w:pPr>
      <w:r>
        <w:rPr>
          <w:bCs/>
        </w:rPr>
        <w:t xml:space="preserve">After data preprocessing, you are required to </w:t>
      </w:r>
      <w:r w:rsidRPr="000B728D">
        <w:rPr>
          <w:b/>
        </w:rPr>
        <w:t>normalize</w:t>
      </w:r>
      <w:r>
        <w:rPr>
          <w:bCs/>
        </w:rPr>
        <w:t xml:space="preserve"> the data. Use the </w:t>
      </w:r>
      <w:proofErr w:type="spellStart"/>
      <w:r w:rsidRPr="000B728D">
        <w:rPr>
          <w:b/>
        </w:rPr>
        <w:t>StandardScaler</w:t>
      </w:r>
      <w:proofErr w:type="spellEnd"/>
      <w:r>
        <w:rPr>
          <w:b/>
        </w:rPr>
        <w:t xml:space="preserve"> </w:t>
      </w:r>
      <w:r w:rsidRPr="00DA7F83">
        <w:rPr>
          <w:bCs/>
        </w:rPr>
        <w:t>package to normalize the data.</w:t>
      </w:r>
    </w:p>
    <w:p w14:paraId="4852077B" w14:textId="77777777" w:rsidR="0029052E" w:rsidRPr="000B728D" w:rsidRDefault="0029052E" w:rsidP="0029052E">
      <w:pPr>
        <w:pStyle w:val="ListParagraph"/>
        <w:spacing w:line="360" w:lineRule="auto"/>
        <w:ind w:right="-330"/>
        <w:jc w:val="both"/>
        <w:rPr>
          <w:bCs/>
        </w:rPr>
      </w:pPr>
    </w:p>
    <w:p w14:paraId="0DF5CE22" w14:textId="77777777" w:rsidR="0029052E" w:rsidRDefault="0029052E" w:rsidP="0029052E">
      <w:pPr>
        <w:pStyle w:val="ListParagraph"/>
        <w:numPr>
          <w:ilvl w:val="0"/>
          <w:numId w:val="21"/>
        </w:numPr>
        <w:spacing w:line="360" w:lineRule="auto"/>
        <w:ind w:left="426" w:hanging="426"/>
        <w:jc w:val="both"/>
        <w:rPr>
          <w:b/>
        </w:rPr>
      </w:pPr>
      <w:r w:rsidRPr="005630C1">
        <w:rPr>
          <w:b/>
        </w:rPr>
        <w:t>Generate Model</w:t>
      </w:r>
    </w:p>
    <w:p w14:paraId="29F196AA" w14:textId="77777777" w:rsidR="0029052E" w:rsidRDefault="0029052E" w:rsidP="0029052E">
      <w:pPr>
        <w:pStyle w:val="ListParagraph"/>
        <w:spacing w:after="240" w:line="360" w:lineRule="auto"/>
        <w:ind w:left="426"/>
        <w:jc w:val="both"/>
        <w:rPr>
          <w:bCs/>
        </w:rPr>
      </w:pPr>
      <w:r>
        <w:rPr>
          <w:bCs/>
        </w:rPr>
        <w:t xml:space="preserve">Next, you are required to </w:t>
      </w:r>
      <w:r w:rsidRPr="000B728D">
        <w:rPr>
          <w:b/>
        </w:rPr>
        <w:t>generate</w:t>
      </w:r>
      <w:r>
        <w:rPr>
          <w:bCs/>
        </w:rPr>
        <w:t xml:space="preserve"> a </w:t>
      </w:r>
      <w:r w:rsidRPr="000B728D">
        <w:rPr>
          <w:b/>
        </w:rPr>
        <w:t>model</w:t>
      </w:r>
      <w:r>
        <w:rPr>
          <w:bCs/>
        </w:rPr>
        <w:t xml:space="preserve"> from the data. Use the </w:t>
      </w:r>
      <w:proofErr w:type="spellStart"/>
      <w:r>
        <w:rPr>
          <w:b/>
        </w:rPr>
        <w:t>KMeans</w:t>
      </w:r>
      <w:proofErr w:type="spellEnd"/>
      <w:r>
        <w:rPr>
          <w:bCs/>
        </w:rPr>
        <w:t xml:space="preserve"> package to generate the model into </w:t>
      </w:r>
      <w:r>
        <w:rPr>
          <w:b/>
        </w:rPr>
        <w:t>2 clusters</w:t>
      </w:r>
      <w:r>
        <w:rPr>
          <w:bCs/>
        </w:rPr>
        <w:t>.</w:t>
      </w:r>
    </w:p>
    <w:p w14:paraId="342DC6F5" w14:textId="77777777" w:rsidR="0029052E" w:rsidRPr="000B728D" w:rsidRDefault="0029052E" w:rsidP="0029052E">
      <w:pPr>
        <w:pStyle w:val="ListParagraph"/>
        <w:spacing w:after="240" w:line="360" w:lineRule="auto"/>
        <w:ind w:left="426"/>
        <w:jc w:val="both"/>
        <w:rPr>
          <w:bCs/>
        </w:rPr>
      </w:pPr>
    </w:p>
    <w:p w14:paraId="5B367E9E" w14:textId="77777777" w:rsidR="0029052E" w:rsidRDefault="0029052E" w:rsidP="0029052E">
      <w:pPr>
        <w:pStyle w:val="ListParagraph"/>
        <w:numPr>
          <w:ilvl w:val="0"/>
          <w:numId w:val="21"/>
        </w:numPr>
        <w:spacing w:line="360" w:lineRule="auto"/>
        <w:ind w:left="426" w:hanging="426"/>
        <w:jc w:val="both"/>
        <w:rPr>
          <w:b/>
        </w:rPr>
      </w:pPr>
      <w:r>
        <w:rPr>
          <w:b/>
        </w:rPr>
        <w:t>Visualization</w:t>
      </w:r>
    </w:p>
    <w:p w14:paraId="54A45687" w14:textId="77777777" w:rsidR="0029052E" w:rsidRPr="00D67662" w:rsidRDefault="0029052E" w:rsidP="0029052E">
      <w:pPr>
        <w:pStyle w:val="ListParagraph"/>
        <w:spacing w:after="240" w:line="360" w:lineRule="auto"/>
        <w:ind w:left="426"/>
        <w:jc w:val="both"/>
        <w:rPr>
          <w:bCs/>
        </w:rPr>
      </w:pPr>
      <w:r>
        <w:rPr>
          <w:bCs/>
        </w:rPr>
        <w:t xml:space="preserve">After the model is generated, you can </w:t>
      </w:r>
      <w:r>
        <w:rPr>
          <w:b/>
        </w:rPr>
        <w:t>visualize</w:t>
      </w:r>
      <w:r>
        <w:rPr>
          <w:bCs/>
        </w:rPr>
        <w:t xml:space="preserve"> the model using the </w:t>
      </w:r>
      <w:proofErr w:type="spellStart"/>
      <w:r>
        <w:rPr>
          <w:b/>
        </w:rPr>
        <w:t>pyplot</w:t>
      </w:r>
      <w:proofErr w:type="spellEnd"/>
      <w:r>
        <w:rPr>
          <w:bCs/>
        </w:rPr>
        <w:t xml:space="preserve"> package. Don't forget to add </w:t>
      </w:r>
      <w:r>
        <w:rPr>
          <w:b/>
        </w:rPr>
        <w:t>x-label</w:t>
      </w:r>
      <w:r>
        <w:rPr>
          <w:bCs/>
        </w:rPr>
        <w:t xml:space="preserve">, </w:t>
      </w:r>
      <w:r>
        <w:rPr>
          <w:b/>
        </w:rPr>
        <w:t>y-label</w:t>
      </w:r>
      <w:r>
        <w:rPr>
          <w:bCs/>
        </w:rPr>
        <w:t xml:space="preserve">, and </w:t>
      </w:r>
      <w:r>
        <w:rPr>
          <w:b/>
        </w:rPr>
        <w:t>title</w:t>
      </w:r>
      <w:r>
        <w:rPr>
          <w:bCs/>
        </w:rPr>
        <w:t xml:space="preserve"> for your plot.</w:t>
      </w:r>
    </w:p>
    <w:p w14:paraId="2F18B904" w14:textId="4E595564" w:rsidR="008D7CCD" w:rsidRDefault="008D7CCD">
      <w:pPr>
        <w:rPr>
          <w:b/>
          <w:color w:val="FFFFFF" w:themeColor="background1"/>
        </w:rPr>
      </w:pPr>
    </w:p>
    <w:sectPr w:rsidR="008D7CCD" w:rsidSect="00706D1C">
      <w:headerReference w:type="default" r:id="rId11"/>
      <w:footerReference w:type="default" r:id="rId12"/>
      <w:pgSz w:w="12240" w:h="15840" w:code="1"/>
      <w:pgMar w:top="567" w:right="900" w:bottom="567" w:left="1134" w:header="600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49B3C" w14:textId="77777777" w:rsidR="00AE117A" w:rsidRDefault="00AE117A">
      <w:r>
        <w:separator/>
      </w:r>
    </w:p>
  </w:endnote>
  <w:endnote w:type="continuationSeparator" w:id="0">
    <w:p w14:paraId="5A7E5454" w14:textId="77777777" w:rsidR="00AE117A" w:rsidRDefault="00AE11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49414" w14:textId="0A0C5E7B" w:rsidR="00BE24B4" w:rsidRPr="00D32597" w:rsidRDefault="000E4642">
    <w:pPr>
      <w:pStyle w:val="Footer"/>
      <w:rPr>
        <w:b/>
        <w:bCs/>
        <w:lang w:val="id-ID"/>
      </w:rPr>
    </w:pPr>
    <w:r>
      <w:rPr>
        <w:noProof/>
        <w:sz w:val="20"/>
        <w:lang w:val="id-ID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0DAF550" wp14:editId="77260EA2">
              <wp:simplePos x="0" y="0"/>
              <wp:positionH relativeFrom="column">
                <wp:posOffset>0</wp:posOffset>
              </wp:positionH>
              <wp:positionV relativeFrom="paragraph">
                <wp:posOffset>135255</wp:posOffset>
              </wp:positionV>
              <wp:extent cx="6629400" cy="0"/>
              <wp:effectExtent l="9525" t="11430" r="9525" b="762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4E099B"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65pt" to="522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"/>
          </w:pict>
        </mc:Fallback>
      </mc:AlternateContent>
    </w:r>
  </w:p>
  <w:p w14:paraId="5DB19C21" w14:textId="77777777" w:rsidR="00BE24B4" w:rsidRDefault="00BE24B4">
    <w:pPr>
      <w:pStyle w:val="Footer"/>
      <w:rPr>
        <w:rStyle w:val="PageNumber"/>
        <w:sz w:val="22"/>
        <w:szCs w:val="22"/>
      </w:rPr>
    </w:pPr>
    <w:r w:rsidRPr="00D32597">
      <w:rPr>
        <w:sz w:val="22"/>
        <w:szCs w:val="22"/>
        <w:lang w:val="id-ID"/>
      </w:rPr>
      <w:t xml:space="preserve">Halaman : </w:t>
    </w:r>
    <w:r w:rsidR="00D42554" w:rsidRPr="00D32597">
      <w:rPr>
        <w:rStyle w:val="PageNumber"/>
        <w:sz w:val="22"/>
        <w:szCs w:val="22"/>
        <w:lang w:val="id-ID"/>
      </w:rPr>
      <w:fldChar w:fldCharType="begin"/>
    </w:r>
    <w:r w:rsidRPr="00D32597">
      <w:rPr>
        <w:rStyle w:val="PageNumber"/>
        <w:sz w:val="22"/>
        <w:szCs w:val="22"/>
        <w:lang w:val="id-ID"/>
      </w:rPr>
      <w:instrText xml:space="preserve"> PAGE </w:instrText>
    </w:r>
    <w:r w:rsidR="00D42554" w:rsidRPr="00D32597">
      <w:rPr>
        <w:rStyle w:val="PageNumber"/>
        <w:sz w:val="22"/>
        <w:szCs w:val="22"/>
        <w:lang w:val="id-ID"/>
      </w:rPr>
      <w:fldChar w:fldCharType="separate"/>
    </w:r>
    <w:r w:rsidR="000F260B">
      <w:rPr>
        <w:rStyle w:val="PageNumber"/>
        <w:noProof/>
        <w:sz w:val="22"/>
        <w:szCs w:val="22"/>
        <w:lang w:val="id-ID"/>
      </w:rPr>
      <w:t>1</w:t>
    </w:r>
    <w:r w:rsidR="00D42554" w:rsidRPr="00D32597">
      <w:rPr>
        <w:rStyle w:val="PageNumber"/>
        <w:sz w:val="22"/>
        <w:szCs w:val="22"/>
        <w:lang w:val="id-ID"/>
      </w:rPr>
      <w:fldChar w:fldCharType="end"/>
    </w:r>
    <w:r w:rsidRPr="00D32597">
      <w:rPr>
        <w:rStyle w:val="PageNumber"/>
        <w:sz w:val="22"/>
        <w:szCs w:val="22"/>
        <w:lang w:val="id-ID"/>
      </w:rPr>
      <w:t xml:space="preserve"> dari </w:t>
    </w:r>
    <w:r w:rsidR="00D42554" w:rsidRPr="00D32597">
      <w:rPr>
        <w:rStyle w:val="PageNumber"/>
        <w:sz w:val="22"/>
        <w:szCs w:val="22"/>
        <w:lang w:val="id-ID"/>
      </w:rPr>
      <w:fldChar w:fldCharType="begin"/>
    </w:r>
    <w:r w:rsidRPr="00D32597">
      <w:rPr>
        <w:rStyle w:val="PageNumber"/>
        <w:sz w:val="22"/>
        <w:szCs w:val="22"/>
        <w:lang w:val="id-ID"/>
      </w:rPr>
      <w:instrText xml:space="preserve"> NUMPAGES </w:instrText>
    </w:r>
    <w:r w:rsidR="00D42554" w:rsidRPr="00D32597">
      <w:rPr>
        <w:rStyle w:val="PageNumber"/>
        <w:sz w:val="22"/>
        <w:szCs w:val="22"/>
        <w:lang w:val="id-ID"/>
      </w:rPr>
      <w:fldChar w:fldCharType="separate"/>
    </w:r>
    <w:r w:rsidR="000F260B">
      <w:rPr>
        <w:rStyle w:val="PageNumber"/>
        <w:noProof/>
        <w:sz w:val="22"/>
        <w:szCs w:val="22"/>
        <w:lang w:val="id-ID"/>
      </w:rPr>
      <w:t>1</w:t>
    </w:r>
    <w:r w:rsidR="00D42554" w:rsidRPr="00D32597">
      <w:rPr>
        <w:rStyle w:val="PageNumber"/>
        <w:sz w:val="22"/>
        <w:szCs w:val="22"/>
        <w:lang w:val="id-ID"/>
      </w:rPr>
      <w:fldChar w:fldCharType="end"/>
    </w:r>
  </w:p>
  <w:p w14:paraId="01BF882A" w14:textId="77777777" w:rsidR="00BE24B4" w:rsidRPr="00A34D50" w:rsidRDefault="00BE24B4">
    <w:pPr>
      <w:pStyle w:val="Footer"/>
      <w:rPr>
        <w:i/>
        <w:sz w:val="20"/>
        <w:szCs w:val="22"/>
      </w:rPr>
    </w:pPr>
    <w:r w:rsidRPr="00A34D50">
      <w:rPr>
        <w:rStyle w:val="PageNumber"/>
        <w:i/>
        <w:sz w:val="20"/>
        <w:szCs w:val="22"/>
      </w:rPr>
      <w:t xml:space="preserve">Page </w:t>
    </w:r>
    <w:r w:rsidR="00D42554" w:rsidRPr="00A34D50">
      <w:rPr>
        <w:rStyle w:val="PageNumber"/>
        <w:i/>
        <w:sz w:val="20"/>
        <w:szCs w:val="22"/>
        <w:lang w:val="id-ID"/>
      </w:rPr>
      <w:fldChar w:fldCharType="begin"/>
    </w:r>
    <w:r w:rsidRPr="00A34D50">
      <w:rPr>
        <w:rStyle w:val="PageNumber"/>
        <w:i/>
        <w:sz w:val="20"/>
        <w:szCs w:val="22"/>
        <w:lang w:val="id-ID"/>
      </w:rPr>
      <w:instrText xml:space="preserve"> PAGE </w:instrText>
    </w:r>
    <w:r w:rsidR="00D42554" w:rsidRPr="00A34D50">
      <w:rPr>
        <w:rStyle w:val="PageNumber"/>
        <w:i/>
        <w:sz w:val="20"/>
        <w:szCs w:val="22"/>
        <w:lang w:val="id-ID"/>
      </w:rPr>
      <w:fldChar w:fldCharType="separate"/>
    </w:r>
    <w:r w:rsidR="000F260B">
      <w:rPr>
        <w:rStyle w:val="PageNumber"/>
        <w:i/>
        <w:noProof/>
        <w:sz w:val="20"/>
        <w:szCs w:val="22"/>
        <w:lang w:val="id-ID"/>
      </w:rPr>
      <w:t>1</w:t>
    </w:r>
    <w:r w:rsidR="00D42554" w:rsidRPr="00A34D50">
      <w:rPr>
        <w:rStyle w:val="PageNumber"/>
        <w:i/>
        <w:sz w:val="20"/>
        <w:szCs w:val="22"/>
        <w:lang w:val="id-ID"/>
      </w:rPr>
      <w:fldChar w:fldCharType="end"/>
    </w:r>
    <w:r w:rsidRPr="00A34D50">
      <w:rPr>
        <w:rStyle w:val="PageNumber"/>
        <w:i/>
        <w:sz w:val="20"/>
        <w:szCs w:val="22"/>
        <w:lang w:val="id-ID"/>
      </w:rPr>
      <w:t xml:space="preserve"> </w:t>
    </w:r>
    <w:r w:rsidRPr="00A34D50">
      <w:rPr>
        <w:rStyle w:val="PageNumber"/>
        <w:i/>
        <w:sz w:val="20"/>
        <w:szCs w:val="22"/>
      </w:rPr>
      <w:t>of</w:t>
    </w:r>
    <w:r w:rsidRPr="00A34D50">
      <w:rPr>
        <w:rStyle w:val="PageNumber"/>
        <w:i/>
        <w:sz w:val="20"/>
        <w:szCs w:val="22"/>
        <w:lang w:val="id-ID"/>
      </w:rPr>
      <w:t xml:space="preserve"> </w:t>
    </w:r>
    <w:r w:rsidR="00D42554" w:rsidRPr="00A34D50">
      <w:rPr>
        <w:rStyle w:val="PageNumber"/>
        <w:i/>
        <w:sz w:val="20"/>
        <w:szCs w:val="22"/>
        <w:lang w:val="id-ID"/>
      </w:rPr>
      <w:fldChar w:fldCharType="begin"/>
    </w:r>
    <w:r w:rsidRPr="00A34D50">
      <w:rPr>
        <w:rStyle w:val="PageNumber"/>
        <w:i/>
        <w:sz w:val="20"/>
        <w:szCs w:val="22"/>
        <w:lang w:val="id-ID"/>
      </w:rPr>
      <w:instrText xml:space="preserve"> NUMPAGES </w:instrText>
    </w:r>
    <w:r w:rsidR="00D42554" w:rsidRPr="00A34D50">
      <w:rPr>
        <w:rStyle w:val="PageNumber"/>
        <w:i/>
        <w:sz w:val="20"/>
        <w:szCs w:val="22"/>
        <w:lang w:val="id-ID"/>
      </w:rPr>
      <w:fldChar w:fldCharType="separate"/>
    </w:r>
    <w:r w:rsidR="000F260B">
      <w:rPr>
        <w:rStyle w:val="PageNumber"/>
        <w:i/>
        <w:noProof/>
        <w:sz w:val="20"/>
        <w:szCs w:val="22"/>
        <w:lang w:val="id-ID"/>
      </w:rPr>
      <w:t>1</w:t>
    </w:r>
    <w:r w:rsidR="00D42554" w:rsidRPr="00A34D50">
      <w:rPr>
        <w:rStyle w:val="PageNumber"/>
        <w:i/>
        <w:sz w:val="20"/>
        <w:szCs w:val="22"/>
        <w:lang w:val="id-ID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7F66D" w14:textId="77777777" w:rsidR="00AE117A" w:rsidRDefault="00AE117A">
      <w:r>
        <w:separator/>
      </w:r>
    </w:p>
  </w:footnote>
  <w:footnote w:type="continuationSeparator" w:id="0">
    <w:p w14:paraId="6F82D456" w14:textId="77777777" w:rsidR="00AE117A" w:rsidRDefault="00AE11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4BCF1" w14:textId="77777777" w:rsidR="00946FCC" w:rsidRPr="007B11BC" w:rsidRDefault="00946FCC" w:rsidP="00946FCC">
    <w:pPr>
      <w:pStyle w:val="Header"/>
      <w:tabs>
        <w:tab w:val="clear" w:pos="4320"/>
        <w:tab w:val="clear" w:pos="8640"/>
        <w:tab w:val="left" w:pos="7920"/>
      </w:tabs>
      <w:jc w:val="right"/>
      <w:rPr>
        <w:sz w:val="22"/>
        <w:szCs w:val="22"/>
      </w:rPr>
    </w:pPr>
    <w:r>
      <w:rPr>
        <w:sz w:val="20"/>
        <w:szCs w:val="20"/>
        <w:lang w:val="id-ID"/>
      </w:rPr>
      <w:t>FM-BINUS-AA-FPT-81/R</w:t>
    </w:r>
    <w:r>
      <w:rPr>
        <w:sz w:val="20"/>
        <w:szCs w:val="20"/>
      </w:rPr>
      <w:t>8</w:t>
    </w:r>
  </w:p>
  <w:p w14:paraId="17658850" w14:textId="677678E3" w:rsidR="00BE24B4" w:rsidRPr="00B15614" w:rsidRDefault="00946FCC" w:rsidP="00B15614">
    <w:pPr>
      <w:pStyle w:val="Header"/>
      <w:tabs>
        <w:tab w:val="clear" w:pos="4320"/>
        <w:tab w:val="clear" w:pos="8640"/>
        <w:tab w:val="left" w:pos="7920"/>
      </w:tabs>
      <w:rPr>
        <w:sz w:val="20"/>
        <w:szCs w:val="20"/>
      </w:rPr>
    </w:pPr>
    <w:r w:rsidRPr="00B15614">
      <w:rPr>
        <w:sz w:val="20"/>
        <w:szCs w:val="20"/>
        <w:lang w:val="id-ID"/>
      </w:rPr>
      <w:t xml:space="preserve"> </w:t>
    </w:r>
    <w:r>
      <w:rPr>
        <w:sz w:val="20"/>
        <w:szCs w:val="20"/>
      </w:rPr>
      <w:tab/>
    </w:r>
    <w:r w:rsidR="00BE24B4">
      <w:rPr>
        <w:sz w:val="20"/>
        <w:szCs w:val="20"/>
      </w:rPr>
      <w:tab/>
    </w:r>
  </w:p>
  <w:p w14:paraId="2D2B15D8" w14:textId="77777777" w:rsidR="00BE24B4" w:rsidRDefault="00BE24B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94DFC"/>
    <w:multiLevelType w:val="hybridMultilevel"/>
    <w:tmpl w:val="C4BCFC68"/>
    <w:lvl w:ilvl="0" w:tplc="C91A6CE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059E1"/>
    <w:multiLevelType w:val="hybridMultilevel"/>
    <w:tmpl w:val="CDF010BE"/>
    <w:lvl w:ilvl="0" w:tplc="0421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BE34B1"/>
    <w:multiLevelType w:val="hybridMultilevel"/>
    <w:tmpl w:val="A9E8B01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C16479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lang w:val="sv-SE"/>
      </w:rPr>
    </w:lvl>
    <w:lvl w:ilvl="2" w:tplc="736C7C4E">
      <w:start w:val="1"/>
      <w:numFmt w:val="lowerRoman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2C45FE"/>
    <w:multiLevelType w:val="hybridMultilevel"/>
    <w:tmpl w:val="184C94B4"/>
    <w:lvl w:ilvl="0" w:tplc="3D2AC10A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C0023"/>
    <w:multiLevelType w:val="hybridMultilevel"/>
    <w:tmpl w:val="CE9A8624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63F04B1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811E39"/>
    <w:multiLevelType w:val="hybridMultilevel"/>
    <w:tmpl w:val="325EB5D8"/>
    <w:lvl w:ilvl="0" w:tplc="63AE6D44">
      <w:start w:val="1"/>
      <w:numFmt w:val="bullet"/>
      <w:lvlText w:val="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6" w15:restartNumberingAfterBreak="0">
    <w:nsid w:val="2CFA1C3F"/>
    <w:multiLevelType w:val="hybridMultilevel"/>
    <w:tmpl w:val="C15A0C2E"/>
    <w:lvl w:ilvl="0" w:tplc="0409000B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2FDD6434"/>
    <w:multiLevelType w:val="hybridMultilevel"/>
    <w:tmpl w:val="9A901C94"/>
    <w:lvl w:ilvl="0" w:tplc="1B701EA8">
      <w:start w:val="4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3504923"/>
    <w:multiLevelType w:val="hybridMultilevel"/>
    <w:tmpl w:val="184C94B4"/>
    <w:lvl w:ilvl="0" w:tplc="3D2AC10A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8B7ED7"/>
    <w:multiLevelType w:val="hybridMultilevel"/>
    <w:tmpl w:val="D2F6A9A8"/>
    <w:lvl w:ilvl="0" w:tplc="3809000B">
      <w:start w:val="4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881097"/>
    <w:multiLevelType w:val="hybridMultilevel"/>
    <w:tmpl w:val="325EB5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3C6C34B9"/>
    <w:multiLevelType w:val="hybridMultilevel"/>
    <w:tmpl w:val="19169F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1FC2706"/>
    <w:multiLevelType w:val="hybridMultilevel"/>
    <w:tmpl w:val="184C94B4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8808A4"/>
    <w:multiLevelType w:val="hybridMultilevel"/>
    <w:tmpl w:val="447E22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A061D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EC23AB0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87A46D4"/>
    <w:multiLevelType w:val="hybridMultilevel"/>
    <w:tmpl w:val="325EB5D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5" w15:restartNumberingAfterBreak="0">
    <w:nsid w:val="4881365B"/>
    <w:multiLevelType w:val="hybridMultilevel"/>
    <w:tmpl w:val="A2C26A6E"/>
    <w:lvl w:ilvl="0" w:tplc="68A28DEE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5737458"/>
    <w:multiLevelType w:val="multilevel"/>
    <w:tmpl w:val="325EB5D8"/>
    <w:lvl w:ilvl="0">
      <w:start w:val="1"/>
      <w:numFmt w:val="bullet"/>
      <w:lvlText w:val="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7" w15:restartNumberingAfterBreak="0">
    <w:nsid w:val="649E60BF"/>
    <w:multiLevelType w:val="hybridMultilevel"/>
    <w:tmpl w:val="9B9C4F3A"/>
    <w:lvl w:ilvl="0" w:tplc="0421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755755C"/>
    <w:multiLevelType w:val="hybridMultilevel"/>
    <w:tmpl w:val="D15C7012"/>
    <w:lvl w:ilvl="0" w:tplc="CCBCC2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6451ED"/>
    <w:multiLevelType w:val="hybridMultilevel"/>
    <w:tmpl w:val="3E78EBA6"/>
    <w:lvl w:ilvl="0" w:tplc="E4AAF630">
      <w:start w:val="4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3227714">
    <w:abstractNumId w:val="10"/>
  </w:num>
  <w:num w:numId="2" w16cid:durableId="198053741">
    <w:abstractNumId w:val="14"/>
  </w:num>
  <w:num w:numId="3" w16cid:durableId="1850440346">
    <w:abstractNumId w:val="5"/>
  </w:num>
  <w:num w:numId="4" w16cid:durableId="1986860012">
    <w:abstractNumId w:val="16"/>
  </w:num>
  <w:num w:numId="5" w16cid:durableId="706418244">
    <w:abstractNumId w:val="6"/>
  </w:num>
  <w:num w:numId="6" w16cid:durableId="1553808739">
    <w:abstractNumId w:val="13"/>
  </w:num>
  <w:num w:numId="7" w16cid:durableId="1578974596">
    <w:abstractNumId w:val="11"/>
  </w:num>
  <w:num w:numId="8" w16cid:durableId="2094744568">
    <w:abstractNumId w:val="18"/>
  </w:num>
  <w:num w:numId="9" w16cid:durableId="2068801358">
    <w:abstractNumId w:val="2"/>
  </w:num>
  <w:num w:numId="10" w16cid:durableId="70278741">
    <w:abstractNumId w:val="4"/>
  </w:num>
  <w:num w:numId="11" w16cid:durableId="679700429">
    <w:abstractNumId w:val="5"/>
  </w:num>
  <w:num w:numId="12" w16cid:durableId="209654095">
    <w:abstractNumId w:val="1"/>
  </w:num>
  <w:num w:numId="13" w16cid:durableId="637029448">
    <w:abstractNumId w:val="17"/>
  </w:num>
  <w:num w:numId="14" w16cid:durableId="666782916">
    <w:abstractNumId w:val="0"/>
  </w:num>
  <w:num w:numId="15" w16cid:durableId="1177158141">
    <w:abstractNumId w:val="15"/>
  </w:num>
  <w:num w:numId="16" w16cid:durableId="1665670332">
    <w:abstractNumId w:val="3"/>
  </w:num>
  <w:num w:numId="17" w16cid:durableId="583033060">
    <w:abstractNumId w:val="8"/>
  </w:num>
  <w:num w:numId="18" w16cid:durableId="1454593412">
    <w:abstractNumId w:val="9"/>
  </w:num>
  <w:num w:numId="19" w16cid:durableId="836649050">
    <w:abstractNumId w:val="7"/>
  </w:num>
  <w:num w:numId="20" w16cid:durableId="2100252088">
    <w:abstractNumId w:val="19"/>
  </w:num>
  <w:num w:numId="21" w16cid:durableId="150805988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2NLKwNDUzMrMwNTNT0lEKTi0uzszPAykwqQUAhBCasywAAAA="/>
  </w:docVars>
  <w:rsids>
    <w:rsidRoot w:val="00F7250C"/>
    <w:rsid w:val="0000110D"/>
    <w:rsid w:val="000012C2"/>
    <w:rsid w:val="0000665D"/>
    <w:rsid w:val="00006AF4"/>
    <w:rsid w:val="000077C8"/>
    <w:rsid w:val="00017B48"/>
    <w:rsid w:val="00023AFD"/>
    <w:rsid w:val="000244D0"/>
    <w:rsid w:val="00026EDC"/>
    <w:rsid w:val="00031810"/>
    <w:rsid w:val="00031E10"/>
    <w:rsid w:val="00037EEF"/>
    <w:rsid w:val="00042D51"/>
    <w:rsid w:val="000458C9"/>
    <w:rsid w:val="00046FCF"/>
    <w:rsid w:val="0004703A"/>
    <w:rsid w:val="000539FD"/>
    <w:rsid w:val="000547A2"/>
    <w:rsid w:val="000661AC"/>
    <w:rsid w:val="00066846"/>
    <w:rsid w:val="000741D7"/>
    <w:rsid w:val="0007489A"/>
    <w:rsid w:val="000803D9"/>
    <w:rsid w:val="000820C4"/>
    <w:rsid w:val="0008714F"/>
    <w:rsid w:val="00091ABE"/>
    <w:rsid w:val="00091B1D"/>
    <w:rsid w:val="00092ADB"/>
    <w:rsid w:val="00096A74"/>
    <w:rsid w:val="000A112A"/>
    <w:rsid w:val="000A5169"/>
    <w:rsid w:val="000B276E"/>
    <w:rsid w:val="000B3BBE"/>
    <w:rsid w:val="000B7FE0"/>
    <w:rsid w:val="000C4009"/>
    <w:rsid w:val="000D61D2"/>
    <w:rsid w:val="000D63FD"/>
    <w:rsid w:val="000E3FEE"/>
    <w:rsid w:val="000E4642"/>
    <w:rsid w:val="000E4EAA"/>
    <w:rsid w:val="000F260B"/>
    <w:rsid w:val="00102E6C"/>
    <w:rsid w:val="001042DF"/>
    <w:rsid w:val="00104795"/>
    <w:rsid w:val="00110190"/>
    <w:rsid w:val="001267A6"/>
    <w:rsid w:val="00141F2B"/>
    <w:rsid w:val="00162F62"/>
    <w:rsid w:val="00170795"/>
    <w:rsid w:val="00176C19"/>
    <w:rsid w:val="00177AAD"/>
    <w:rsid w:val="0018268D"/>
    <w:rsid w:val="00186F21"/>
    <w:rsid w:val="00192525"/>
    <w:rsid w:val="001A1F8D"/>
    <w:rsid w:val="001A3C9B"/>
    <w:rsid w:val="001B69A0"/>
    <w:rsid w:val="001C06F6"/>
    <w:rsid w:val="001D4081"/>
    <w:rsid w:val="001D6237"/>
    <w:rsid w:val="001D79B2"/>
    <w:rsid w:val="001E3069"/>
    <w:rsid w:val="001E325F"/>
    <w:rsid w:val="001E7CB0"/>
    <w:rsid w:val="001F46C2"/>
    <w:rsid w:val="001F5DC3"/>
    <w:rsid w:val="002066EE"/>
    <w:rsid w:val="0021012A"/>
    <w:rsid w:val="002234F2"/>
    <w:rsid w:val="00224345"/>
    <w:rsid w:val="002272E5"/>
    <w:rsid w:val="0023268D"/>
    <w:rsid w:val="002471AD"/>
    <w:rsid w:val="00247A28"/>
    <w:rsid w:val="00257A6D"/>
    <w:rsid w:val="002630DD"/>
    <w:rsid w:val="0026458C"/>
    <w:rsid w:val="00271E37"/>
    <w:rsid w:val="00274EEC"/>
    <w:rsid w:val="00286DF6"/>
    <w:rsid w:val="0029052E"/>
    <w:rsid w:val="00291BB7"/>
    <w:rsid w:val="00295315"/>
    <w:rsid w:val="002A28DE"/>
    <w:rsid w:val="002C7EF9"/>
    <w:rsid w:val="002D4B90"/>
    <w:rsid w:val="002E4312"/>
    <w:rsid w:val="002F0AE0"/>
    <w:rsid w:val="002F168F"/>
    <w:rsid w:val="002F3BA5"/>
    <w:rsid w:val="002F58E0"/>
    <w:rsid w:val="003060E0"/>
    <w:rsid w:val="00306780"/>
    <w:rsid w:val="00306A41"/>
    <w:rsid w:val="00310757"/>
    <w:rsid w:val="00341728"/>
    <w:rsid w:val="003463BF"/>
    <w:rsid w:val="0034661D"/>
    <w:rsid w:val="00354BB4"/>
    <w:rsid w:val="003568DA"/>
    <w:rsid w:val="00356A90"/>
    <w:rsid w:val="0035760A"/>
    <w:rsid w:val="00362AE2"/>
    <w:rsid w:val="0036602A"/>
    <w:rsid w:val="00381BA6"/>
    <w:rsid w:val="003851B3"/>
    <w:rsid w:val="0039119D"/>
    <w:rsid w:val="003979D0"/>
    <w:rsid w:val="003A0FED"/>
    <w:rsid w:val="003A6E6C"/>
    <w:rsid w:val="003B7C71"/>
    <w:rsid w:val="003C23D0"/>
    <w:rsid w:val="003D12BC"/>
    <w:rsid w:val="004115DD"/>
    <w:rsid w:val="00412E01"/>
    <w:rsid w:val="00416A82"/>
    <w:rsid w:val="00425918"/>
    <w:rsid w:val="00441C4D"/>
    <w:rsid w:val="00445760"/>
    <w:rsid w:val="004632A8"/>
    <w:rsid w:val="0046588D"/>
    <w:rsid w:val="00466450"/>
    <w:rsid w:val="004669A8"/>
    <w:rsid w:val="004769C9"/>
    <w:rsid w:val="00485560"/>
    <w:rsid w:val="00485DAE"/>
    <w:rsid w:val="00492A22"/>
    <w:rsid w:val="004A2C14"/>
    <w:rsid w:val="004A5CDD"/>
    <w:rsid w:val="004A64E1"/>
    <w:rsid w:val="004B483A"/>
    <w:rsid w:val="004D1168"/>
    <w:rsid w:val="004E066C"/>
    <w:rsid w:val="004E25FD"/>
    <w:rsid w:val="004E3459"/>
    <w:rsid w:val="004F48C3"/>
    <w:rsid w:val="00502119"/>
    <w:rsid w:val="0050468B"/>
    <w:rsid w:val="0051046B"/>
    <w:rsid w:val="0051295D"/>
    <w:rsid w:val="0051412C"/>
    <w:rsid w:val="00521501"/>
    <w:rsid w:val="00522890"/>
    <w:rsid w:val="00522973"/>
    <w:rsid w:val="0053440C"/>
    <w:rsid w:val="005373C1"/>
    <w:rsid w:val="00541A39"/>
    <w:rsid w:val="00543D1A"/>
    <w:rsid w:val="005453D5"/>
    <w:rsid w:val="00551D79"/>
    <w:rsid w:val="0056146B"/>
    <w:rsid w:val="00566973"/>
    <w:rsid w:val="0057288B"/>
    <w:rsid w:val="005819D2"/>
    <w:rsid w:val="00582454"/>
    <w:rsid w:val="005835FB"/>
    <w:rsid w:val="005915E6"/>
    <w:rsid w:val="005A4CF6"/>
    <w:rsid w:val="005A7BEC"/>
    <w:rsid w:val="005C27AF"/>
    <w:rsid w:val="005C3329"/>
    <w:rsid w:val="005D1462"/>
    <w:rsid w:val="005D7900"/>
    <w:rsid w:val="005E05E5"/>
    <w:rsid w:val="005E0C99"/>
    <w:rsid w:val="005E4259"/>
    <w:rsid w:val="005E7FB7"/>
    <w:rsid w:val="005F02D9"/>
    <w:rsid w:val="005F17C9"/>
    <w:rsid w:val="005F412B"/>
    <w:rsid w:val="00612864"/>
    <w:rsid w:val="0061571F"/>
    <w:rsid w:val="00621C61"/>
    <w:rsid w:val="00624CFB"/>
    <w:rsid w:val="006439C8"/>
    <w:rsid w:val="00652BF6"/>
    <w:rsid w:val="006555A3"/>
    <w:rsid w:val="006611CB"/>
    <w:rsid w:val="0066445D"/>
    <w:rsid w:val="00670F1F"/>
    <w:rsid w:val="0067125D"/>
    <w:rsid w:val="00674B6D"/>
    <w:rsid w:val="00675BA7"/>
    <w:rsid w:val="0067617D"/>
    <w:rsid w:val="0067622A"/>
    <w:rsid w:val="00685576"/>
    <w:rsid w:val="00687E27"/>
    <w:rsid w:val="00694EDD"/>
    <w:rsid w:val="006A5D6B"/>
    <w:rsid w:val="006B5D4E"/>
    <w:rsid w:val="006B6357"/>
    <w:rsid w:val="006F1F5A"/>
    <w:rsid w:val="006F67D7"/>
    <w:rsid w:val="006F6CEE"/>
    <w:rsid w:val="006F733E"/>
    <w:rsid w:val="007039AC"/>
    <w:rsid w:val="00705191"/>
    <w:rsid w:val="00706D1C"/>
    <w:rsid w:val="00707782"/>
    <w:rsid w:val="00716CCB"/>
    <w:rsid w:val="00722785"/>
    <w:rsid w:val="00730D74"/>
    <w:rsid w:val="0073103F"/>
    <w:rsid w:val="007327BE"/>
    <w:rsid w:val="007360C1"/>
    <w:rsid w:val="0074306B"/>
    <w:rsid w:val="00747BA2"/>
    <w:rsid w:val="007648D4"/>
    <w:rsid w:val="00767610"/>
    <w:rsid w:val="00776C84"/>
    <w:rsid w:val="00780A61"/>
    <w:rsid w:val="007847CE"/>
    <w:rsid w:val="00796972"/>
    <w:rsid w:val="00796E58"/>
    <w:rsid w:val="007A36AB"/>
    <w:rsid w:val="007B11BC"/>
    <w:rsid w:val="007C681C"/>
    <w:rsid w:val="007D6AB6"/>
    <w:rsid w:val="007D7BE0"/>
    <w:rsid w:val="007E2F1C"/>
    <w:rsid w:val="00802FB1"/>
    <w:rsid w:val="00804B60"/>
    <w:rsid w:val="0080548A"/>
    <w:rsid w:val="00805C9D"/>
    <w:rsid w:val="0080640F"/>
    <w:rsid w:val="00813100"/>
    <w:rsid w:val="00814BEE"/>
    <w:rsid w:val="00817CD6"/>
    <w:rsid w:val="00822113"/>
    <w:rsid w:val="00822CBD"/>
    <w:rsid w:val="00824CE9"/>
    <w:rsid w:val="00832BDA"/>
    <w:rsid w:val="00833617"/>
    <w:rsid w:val="00840802"/>
    <w:rsid w:val="00846123"/>
    <w:rsid w:val="00854DDE"/>
    <w:rsid w:val="00857588"/>
    <w:rsid w:val="008605D4"/>
    <w:rsid w:val="008632F8"/>
    <w:rsid w:val="00870812"/>
    <w:rsid w:val="00871578"/>
    <w:rsid w:val="00885D14"/>
    <w:rsid w:val="008A12A6"/>
    <w:rsid w:val="008A48B6"/>
    <w:rsid w:val="008A5A07"/>
    <w:rsid w:val="008A5BD2"/>
    <w:rsid w:val="008C4717"/>
    <w:rsid w:val="008C47AD"/>
    <w:rsid w:val="008C7A38"/>
    <w:rsid w:val="008D3D8E"/>
    <w:rsid w:val="008D614D"/>
    <w:rsid w:val="008D6AA2"/>
    <w:rsid w:val="008D7CCD"/>
    <w:rsid w:val="008E2EE9"/>
    <w:rsid w:val="008E407E"/>
    <w:rsid w:val="008F0988"/>
    <w:rsid w:val="0090313A"/>
    <w:rsid w:val="009077B6"/>
    <w:rsid w:val="00921591"/>
    <w:rsid w:val="0092482F"/>
    <w:rsid w:val="00926961"/>
    <w:rsid w:val="00927415"/>
    <w:rsid w:val="009317F1"/>
    <w:rsid w:val="009341F2"/>
    <w:rsid w:val="0093602C"/>
    <w:rsid w:val="00943EE8"/>
    <w:rsid w:val="00945086"/>
    <w:rsid w:val="00946FCC"/>
    <w:rsid w:val="00951930"/>
    <w:rsid w:val="00966C0C"/>
    <w:rsid w:val="00970627"/>
    <w:rsid w:val="00970696"/>
    <w:rsid w:val="0099487D"/>
    <w:rsid w:val="009963B4"/>
    <w:rsid w:val="00996837"/>
    <w:rsid w:val="009976D7"/>
    <w:rsid w:val="009C0AB8"/>
    <w:rsid w:val="009C4931"/>
    <w:rsid w:val="009E013E"/>
    <w:rsid w:val="009E1011"/>
    <w:rsid w:val="009F30E1"/>
    <w:rsid w:val="009F6A34"/>
    <w:rsid w:val="00A1145F"/>
    <w:rsid w:val="00A11EE2"/>
    <w:rsid w:val="00A22697"/>
    <w:rsid w:val="00A22A44"/>
    <w:rsid w:val="00A23E5E"/>
    <w:rsid w:val="00A342C4"/>
    <w:rsid w:val="00A34D50"/>
    <w:rsid w:val="00A36AB7"/>
    <w:rsid w:val="00A43527"/>
    <w:rsid w:val="00A43ECE"/>
    <w:rsid w:val="00A45B7D"/>
    <w:rsid w:val="00A46F31"/>
    <w:rsid w:val="00A50A55"/>
    <w:rsid w:val="00A54015"/>
    <w:rsid w:val="00A578CF"/>
    <w:rsid w:val="00A6482B"/>
    <w:rsid w:val="00A71DC1"/>
    <w:rsid w:val="00A71F33"/>
    <w:rsid w:val="00A72F7E"/>
    <w:rsid w:val="00A744E4"/>
    <w:rsid w:val="00A85FC7"/>
    <w:rsid w:val="00A92AEF"/>
    <w:rsid w:val="00AA3173"/>
    <w:rsid w:val="00AB0B65"/>
    <w:rsid w:val="00AC0DE6"/>
    <w:rsid w:val="00AD0FCB"/>
    <w:rsid w:val="00AD125D"/>
    <w:rsid w:val="00AD2518"/>
    <w:rsid w:val="00AD3919"/>
    <w:rsid w:val="00AE117A"/>
    <w:rsid w:val="00AE2280"/>
    <w:rsid w:val="00AE4278"/>
    <w:rsid w:val="00AE5D87"/>
    <w:rsid w:val="00AE781B"/>
    <w:rsid w:val="00AF3F0A"/>
    <w:rsid w:val="00B03612"/>
    <w:rsid w:val="00B111FA"/>
    <w:rsid w:val="00B15614"/>
    <w:rsid w:val="00B234EB"/>
    <w:rsid w:val="00B27C31"/>
    <w:rsid w:val="00B342BA"/>
    <w:rsid w:val="00B363C5"/>
    <w:rsid w:val="00B40F95"/>
    <w:rsid w:val="00B4343A"/>
    <w:rsid w:val="00B46588"/>
    <w:rsid w:val="00B50D60"/>
    <w:rsid w:val="00B533CD"/>
    <w:rsid w:val="00B545BA"/>
    <w:rsid w:val="00B55312"/>
    <w:rsid w:val="00B61F89"/>
    <w:rsid w:val="00B7121D"/>
    <w:rsid w:val="00B765C1"/>
    <w:rsid w:val="00B76BB8"/>
    <w:rsid w:val="00B84031"/>
    <w:rsid w:val="00B84237"/>
    <w:rsid w:val="00B879CA"/>
    <w:rsid w:val="00B90626"/>
    <w:rsid w:val="00B924BC"/>
    <w:rsid w:val="00B94057"/>
    <w:rsid w:val="00B97FD8"/>
    <w:rsid w:val="00BA4E9F"/>
    <w:rsid w:val="00BB21A1"/>
    <w:rsid w:val="00BB4CD7"/>
    <w:rsid w:val="00BD4448"/>
    <w:rsid w:val="00BE24B4"/>
    <w:rsid w:val="00BE4143"/>
    <w:rsid w:val="00BF0197"/>
    <w:rsid w:val="00C04EC4"/>
    <w:rsid w:val="00C0601F"/>
    <w:rsid w:val="00C072ED"/>
    <w:rsid w:val="00C11BD0"/>
    <w:rsid w:val="00C13E32"/>
    <w:rsid w:val="00C14EC6"/>
    <w:rsid w:val="00C216C0"/>
    <w:rsid w:val="00C21A44"/>
    <w:rsid w:val="00C40EB4"/>
    <w:rsid w:val="00C452B8"/>
    <w:rsid w:val="00C46A52"/>
    <w:rsid w:val="00C47B9C"/>
    <w:rsid w:val="00C47E5A"/>
    <w:rsid w:val="00C508A2"/>
    <w:rsid w:val="00C5576D"/>
    <w:rsid w:val="00C639A1"/>
    <w:rsid w:val="00C658BD"/>
    <w:rsid w:val="00C7101E"/>
    <w:rsid w:val="00C842C3"/>
    <w:rsid w:val="00C86AA1"/>
    <w:rsid w:val="00C90FA2"/>
    <w:rsid w:val="00C9141A"/>
    <w:rsid w:val="00C94BC0"/>
    <w:rsid w:val="00C9734B"/>
    <w:rsid w:val="00CA35BE"/>
    <w:rsid w:val="00CB13D8"/>
    <w:rsid w:val="00CB78B7"/>
    <w:rsid w:val="00CC3977"/>
    <w:rsid w:val="00CC5359"/>
    <w:rsid w:val="00CD1B9D"/>
    <w:rsid w:val="00CD6264"/>
    <w:rsid w:val="00CD6D8B"/>
    <w:rsid w:val="00CE6613"/>
    <w:rsid w:val="00CF142C"/>
    <w:rsid w:val="00CF2733"/>
    <w:rsid w:val="00CF6DEB"/>
    <w:rsid w:val="00D0172B"/>
    <w:rsid w:val="00D032DD"/>
    <w:rsid w:val="00D033A6"/>
    <w:rsid w:val="00D04099"/>
    <w:rsid w:val="00D044F9"/>
    <w:rsid w:val="00D0477E"/>
    <w:rsid w:val="00D14412"/>
    <w:rsid w:val="00D212D6"/>
    <w:rsid w:val="00D22C8A"/>
    <w:rsid w:val="00D30FD5"/>
    <w:rsid w:val="00D32597"/>
    <w:rsid w:val="00D40699"/>
    <w:rsid w:val="00D42554"/>
    <w:rsid w:val="00D43285"/>
    <w:rsid w:val="00D65104"/>
    <w:rsid w:val="00D74D2C"/>
    <w:rsid w:val="00D777F0"/>
    <w:rsid w:val="00D80632"/>
    <w:rsid w:val="00D809CA"/>
    <w:rsid w:val="00D8237D"/>
    <w:rsid w:val="00D843FE"/>
    <w:rsid w:val="00D86F59"/>
    <w:rsid w:val="00D91168"/>
    <w:rsid w:val="00DA4B79"/>
    <w:rsid w:val="00DA7A95"/>
    <w:rsid w:val="00DB3E32"/>
    <w:rsid w:val="00DB5C27"/>
    <w:rsid w:val="00DE5055"/>
    <w:rsid w:val="00DF3203"/>
    <w:rsid w:val="00E0596C"/>
    <w:rsid w:val="00E21BA6"/>
    <w:rsid w:val="00E25050"/>
    <w:rsid w:val="00E3219E"/>
    <w:rsid w:val="00E34B98"/>
    <w:rsid w:val="00E3674F"/>
    <w:rsid w:val="00E3718D"/>
    <w:rsid w:val="00E40E9B"/>
    <w:rsid w:val="00E41261"/>
    <w:rsid w:val="00E436B1"/>
    <w:rsid w:val="00E43D10"/>
    <w:rsid w:val="00E44BDC"/>
    <w:rsid w:val="00E51A40"/>
    <w:rsid w:val="00E57ACF"/>
    <w:rsid w:val="00E57D28"/>
    <w:rsid w:val="00E63E36"/>
    <w:rsid w:val="00E64842"/>
    <w:rsid w:val="00E860CE"/>
    <w:rsid w:val="00E87067"/>
    <w:rsid w:val="00E8712F"/>
    <w:rsid w:val="00E9453E"/>
    <w:rsid w:val="00E94786"/>
    <w:rsid w:val="00EA192E"/>
    <w:rsid w:val="00EA70BA"/>
    <w:rsid w:val="00EB58DA"/>
    <w:rsid w:val="00EB5E6E"/>
    <w:rsid w:val="00EB6722"/>
    <w:rsid w:val="00EC672D"/>
    <w:rsid w:val="00ED0460"/>
    <w:rsid w:val="00ED0F73"/>
    <w:rsid w:val="00ED2CD4"/>
    <w:rsid w:val="00ED2CDB"/>
    <w:rsid w:val="00EE11A0"/>
    <w:rsid w:val="00EE6FB1"/>
    <w:rsid w:val="00EE7354"/>
    <w:rsid w:val="00EE7477"/>
    <w:rsid w:val="00F0188B"/>
    <w:rsid w:val="00F03567"/>
    <w:rsid w:val="00F17383"/>
    <w:rsid w:val="00F26858"/>
    <w:rsid w:val="00F4265B"/>
    <w:rsid w:val="00F445D0"/>
    <w:rsid w:val="00F44E55"/>
    <w:rsid w:val="00F659B7"/>
    <w:rsid w:val="00F667B4"/>
    <w:rsid w:val="00F7250C"/>
    <w:rsid w:val="00F75178"/>
    <w:rsid w:val="00F865BD"/>
    <w:rsid w:val="00F95761"/>
    <w:rsid w:val="00FA1998"/>
    <w:rsid w:val="00FA589D"/>
    <w:rsid w:val="00FC458D"/>
    <w:rsid w:val="00FD2C52"/>
    <w:rsid w:val="00FD3A4A"/>
    <w:rsid w:val="00FD4AA7"/>
    <w:rsid w:val="00FE6378"/>
    <w:rsid w:val="00FE729E"/>
    <w:rsid w:val="00FF15C5"/>
    <w:rsid w:val="00FF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3EC4641"/>
  <w15:docId w15:val="{1C2F385F-9D5A-4A49-961E-D7B37783B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06AF4"/>
    <w:rPr>
      <w:sz w:val="24"/>
      <w:szCs w:val="24"/>
    </w:rPr>
  </w:style>
  <w:style w:type="paragraph" w:styleId="Heading1">
    <w:name w:val="heading 1"/>
    <w:basedOn w:val="Normal"/>
    <w:next w:val="Normal"/>
    <w:qFormat/>
    <w:rsid w:val="00006AF4"/>
    <w:pPr>
      <w:keepNext/>
      <w:spacing w:line="360" w:lineRule="auto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006AF4"/>
    <w:pPr>
      <w:keepNext/>
      <w:spacing w:line="360" w:lineRule="auto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06AF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06AF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06AF4"/>
  </w:style>
  <w:style w:type="character" w:customStyle="1" w:styleId="HeaderChar">
    <w:name w:val="Header Char"/>
    <w:link w:val="Header"/>
    <w:rsid w:val="004669A8"/>
    <w:rPr>
      <w:sz w:val="24"/>
      <w:szCs w:val="24"/>
    </w:rPr>
  </w:style>
  <w:style w:type="character" w:customStyle="1" w:styleId="shorttext">
    <w:name w:val="short_text"/>
    <w:basedOn w:val="DefaultParagraphFont"/>
    <w:rsid w:val="008D614D"/>
  </w:style>
  <w:style w:type="paragraph" w:styleId="BalloonText">
    <w:name w:val="Balloon Text"/>
    <w:basedOn w:val="Normal"/>
    <w:link w:val="BalloonTextChar"/>
    <w:rsid w:val="00247A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47A2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21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semiHidden/>
    <w:unhideWhenUsed/>
    <w:rsid w:val="0081310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1310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95315"/>
    <w:pPr>
      <w:spacing w:after="200"/>
    </w:pPr>
    <w:rPr>
      <w:rFonts w:eastAsia="MS Mincho"/>
      <w:i/>
      <w:iCs/>
      <w:color w:val="1F497D" w:themeColor="text2"/>
      <w:sz w:val="18"/>
      <w:szCs w:val="18"/>
      <w:lang w:eastAsia="ja-JP"/>
    </w:rPr>
  </w:style>
  <w:style w:type="table" w:styleId="GridTable2-Accent1">
    <w:name w:val="Grid Table 2 Accent 1"/>
    <w:basedOn w:val="TableNormal"/>
    <w:uiPriority w:val="47"/>
    <w:rsid w:val="004D1168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">
    <w:name w:val="Grid Table 2"/>
    <w:basedOn w:val="TableNormal"/>
    <w:uiPriority w:val="47"/>
    <w:rsid w:val="004D116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-Accent1">
    <w:name w:val="List Table 3 Accent 1"/>
    <w:basedOn w:val="TableNormal"/>
    <w:uiPriority w:val="48"/>
    <w:rsid w:val="00CD1B9D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">
    <w:name w:val="List Table 3"/>
    <w:basedOn w:val="TableNormal"/>
    <w:uiPriority w:val="48"/>
    <w:rsid w:val="00CD1B9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7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2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ster2008\Local%20Settings\Temporary%20Internet%20Files\Content.Outlook\PGM0S2DE\FM-BINUS-AA-FPT-81-R3%20(3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Settings\Master2008\Local Settings\Temporary Internet Files\Content.Outlook\PGM0S2DE\FM-BINUS-AA-FPT-81-R3 (3).dotx</Template>
  <TotalTime>323</TotalTime>
  <Pages>5</Pages>
  <Words>563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UPT Lab Perangkat Lunak Universitas Bina Nusantara Jakarta</vt:lpstr>
    </vt:vector>
  </TitlesOfParts>
  <Company>UPT Lab Perangkat Lunak Binus</Company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UPT Lab Perangkat Lunak Universitas Bina Nusantara Jakarta</dc:title>
  <dc:subject/>
  <dc:creator>Master</dc:creator>
  <cp:keywords/>
  <cp:lastModifiedBy>JACKSON</cp:lastModifiedBy>
  <cp:revision>153</cp:revision>
  <cp:lastPrinted>2012-09-10T04:38:00Z</cp:lastPrinted>
  <dcterms:created xsi:type="dcterms:W3CDTF">2021-11-02T04:49:00Z</dcterms:created>
  <dcterms:modified xsi:type="dcterms:W3CDTF">2024-06-04T02:38:00Z</dcterms:modified>
</cp:coreProperties>
</file>